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822E" w14:textId="77777777" w:rsidR="00EE1D04" w:rsidRDefault="00EE1D04" w:rsidP="008150A9">
      <w:pPr>
        <w:rPr>
          <w:rFonts w:cs="Arial"/>
          <w:sz w:val="2"/>
          <w:szCs w:val="2"/>
          <w:rtl/>
        </w:rPr>
      </w:pPr>
    </w:p>
    <w:tbl>
      <w:tblPr>
        <w:tblpPr w:leftFromText="180" w:rightFromText="180" w:vertAnchor="text" w:horzAnchor="margin" w:tblpX="-437" w:tblpY="15"/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448"/>
        <w:gridCol w:w="1695"/>
        <w:gridCol w:w="17"/>
        <w:gridCol w:w="336"/>
        <w:gridCol w:w="204"/>
        <w:gridCol w:w="810"/>
        <w:gridCol w:w="1260"/>
        <w:gridCol w:w="1439"/>
        <w:gridCol w:w="383"/>
        <w:gridCol w:w="2048"/>
      </w:tblGrid>
      <w:tr w:rsidR="00B7227A" w:rsidRPr="000B0A48" w14:paraId="7B30663F" w14:textId="77777777" w:rsidTr="00B7227A">
        <w:trPr>
          <w:trHeight w:val="315"/>
        </w:trPr>
        <w:tc>
          <w:tcPr>
            <w:tcW w:w="2873" w:type="dxa"/>
            <w:gridSpan w:val="2"/>
            <w:shd w:val="clear" w:color="auto" w:fill="auto"/>
            <w:vAlign w:val="center"/>
          </w:tcPr>
          <w:p w14:paraId="0C9B14E0" w14:textId="77777777" w:rsidR="00B7227A" w:rsidRPr="003643FB" w:rsidRDefault="00B7227A" w:rsidP="00C22B76">
            <w:pPr>
              <w:spacing w:after="0"/>
              <w:rPr>
                <w:rFonts w:cs="Arial"/>
                <w:b/>
                <w:bCs/>
                <w:color w:val="404040"/>
              </w:rPr>
            </w:pPr>
            <w:r w:rsidRPr="003643FB">
              <w:rPr>
                <w:rFonts w:eastAsia="Calibri" w:cs="Arial"/>
                <w:b/>
                <w:bCs/>
                <w:color w:val="404040"/>
              </w:rPr>
              <w:t>Contract Type</w:t>
            </w:r>
          </w:p>
        </w:tc>
        <w:tc>
          <w:tcPr>
            <w:tcW w:w="2048" w:type="dxa"/>
            <w:gridSpan w:val="3"/>
            <w:shd w:val="clear" w:color="auto" w:fill="auto"/>
            <w:vAlign w:val="center"/>
          </w:tcPr>
          <w:p w14:paraId="347C9A03" w14:textId="77777777" w:rsidR="00B7227A" w:rsidRPr="00BD57A9" w:rsidRDefault="00B7227A" w:rsidP="00B7227A">
            <w:pPr>
              <w:spacing w:after="0"/>
              <w:jc w:val="center"/>
              <w:rPr>
                <w:rFonts w:cs="Arial"/>
                <w:color w:val="404040"/>
                <w:sz w:val="16"/>
                <w:szCs w:val="16"/>
              </w:rPr>
            </w:pPr>
            <w:r w:rsidRPr="00BD57A9">
              <w:rPr>
                <w:rFonts w:eastAsia="Calibri"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8"/>
            <w:r w:rsidRPr="00BD57A9">
              <w:rPr>
                <w:rFonts w:eastAsia="Calibri"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eastAsia="Calibri" w:cs="Arial"/>
                <w:color w:val="404040"/>
                <w:sz w:val="16"/>
                <w:szCs w:val="16"/>
              </w:rPr>
            </w:r>
            <w:r w:rsidR="006F4067">
              <w:rPr>
                <w:rFonts w:eastAsia="Calibri" w:cs="Arial"/>
                <w:color w:val="404040"/>
                <w:sz w:val="16"/>
                <w:szCs w:val="16"/>
              </w:rPr>
              <w:fldChar w:fldCharType="separate"/>
            </w:r>
            <w:r w:rsidRPr="00BD57A9">
              <w:rPr>
                <w:rFonts w:eastAsia="Calibri" w:cs="Arial"/>
                <w:color w:val="404040"/>
                <w:sz w:val="16"/>
                <w:szCs w:val="16"/>
              </w:rPr>
              <w:fldChar w:fldCharType="end"/>
            </w:r>
            <w:bookmarkEnd w:id="0"/>
            <w:r w:rsidRPr="00BD57A9">
              <w:rPr>
                <w:rFonts w:eastAsia="Calibri" w:cs="Arial"/>
                <w:color w:val="404040"/>
                <w:sz w:val="16"/>
                <w:szCs w:val="16"/>
              </w:rPr>
              <w:t xml:space="preserve">   </w:t>
            </w:r>
            <w:r w:rsidRPr="00B7227A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>Direct</w:t>
            </w:r>
            <w:r w:rsidRPr="00BD57A9">
              <w:rPr>
                <w:rFonts w:eastAsia="Calibri" w:cs="Arial"/>
                <w:color w:val="404040"/>
                <w:sz w:val="16"/>
                <w:szCs w:val="16"/>
              </w:rPr>
              <w:t xml:space="preserve"> </w:t>
            </w:r>
            <w:r w:rsidRPr="00B7227A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>Hire</w:t>
            </w:r>
          </w:p>
        </w:tc>
        <w:tc>
          <w:tcPr>
            <w:tcW w:w="2274" w:type="dxa"/>
            <w:gridSpan w:val="3"/>
            <w:shd w:val="clear" w:color="auto" w:fill="auto"/>
            <w:vAlign w:val="center"/>
          </w:tcPr>
          <w:p w14:paraId="2B2D2741" w14:textId="77777777" w:rsidR="00B7227A" w:rsidRPr="00D833A7" w:rsidRDefault="00B7227A" w:rsidP="00B7227A">
            <w:pPr>
              <w:spacing w:after="0"/>
              <w:jc w:val="center"/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</w:pPr>
            <w:r w:rsidRPr="00341BC8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1BC8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</w:r>
            <w:r w:rsidR="006F4067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separate"/>
            </w:r>
            <w:r w:rsidRPr="00341BC8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end"/>
            </w:r>
            <w:r w:rsidRPr="00341BC8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 xml:space="preserve">   </w:t>
            </w:r>
            <w:r w:rsidRPr="00BD57A9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 xml:space="preserve"> </w:t>
            </w:r>
            <w:r w:rsidRPr="00341BC8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>Service  Contractor’s</w:t>
            </w:r>
          </w:p>
        </w:tc>
        <w:tc>
          <w:tcPr>
            <w:tcW w:w="1822" w:type="dxa"/>
            <w:gridSpan w:val="2"/>
            <w:shd w:val="clear" w:color="auto" w:fill="auto"/>
            <w:vAlign w:val="center"/>
          </w:tcPr>
          <w:p w14:paraId="7E47AAFF" w14:textId="77777777" w:rsidR="00B7227A" w:rsidRPr="00D833A7" w:rsidRDefault="00B7227A" w:rsidP="00B7227A">
            <w:pPr>
              <w:spacing w:after="0"/>
              <w:jc w:val="center"/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</w:pPr>
            <w:r w:rsidRPr="00341BC8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1BC8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</w:r>
            <w:r w:rsidR="006F4067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separate"/>
            </w:r>
            <w:r w:rsidRPr="00341BC8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end"/>
            </w:r>
            <w:r w:rsidRPr="00341BC8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 xml:space="preserve"> </w:t>
            </w:r>
            <w:r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>Internship</w:t>
            </w:r>
          </w:p>
        </w:tc>
        <w:tc>
          <w:tcPr>
            <w:tcW w:w="20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77F64B" w14:textId="77777777" w:rsidR="00B7227A" w:rsidRPr="00BD57A9" w:rsidRDefault="00B7227A" w:rsidP="00B7227A">
            <w:pPr>
              <w:spacing w:after="0"/>
              <w:jc w:val="center"/>
              <w:rPr>
                <w:rFonts w:cs="Arial"/>
                <w:color w:val="404040"/>
                <w:sz w:val="16"/>
                <w:szCs w:val="16"/>
              </w:rPr>
            </w:pPr>
            <w:r w:rsidRPr="00BD57A9">
              <w:rPr>
                <w:rFonts w:eastAsia="Calibri"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57A9">
              <w:rPr>
                <w:rFonts w:eastAsia="Calibri"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eastAsia="Calibri" w:cs="Arial"/>
                <w:color w:val="404040"/>
                <w:sz w:val="16"/>
                <w:szCs w:val="16"/>
              </w:rPr>
            </w:r>
            <w:r w:rsidR="006F4067">
              <w:rPr>
                <w:rFonts w:eastAsia="Calibri" w:cs="Arial"/>
                <w:color w:val="404040"/>
                <w:sz w:val="16"/>
                <w:szCs w:val="16"/>
              </w:rPr>
              <w:fldChar w:fldCharType="separate"/>
            </w:r>
            <w:r w:rsidRPr="00BD57A9">
              <w:rPr>
                <w:rFonts w:eastAsia="Calibri" w:cs="Arial"/>
                <w:color w:val="404040"/>
                <w:sz w:val="16"/>
                <w:szCs w:val="16"/>
              </w:rPr>
              <w:fldChar w:fldCharType="end"/>
            </w:r>
            <w:r w:rsidRPr="00BD57A9">
              <w:rPr>
                <w:rFonts w:eastAsia="Calibri" w:cs="Arial"/>
                <w:color w:val="404040"/>
                <w:sz w:val="16"/>
                <w:szCs w:val="16"/>
              </w:rPr>
              <w:t xml:space="preserve"> </w:t>
            </w:r>
            <w:r w:rsidRPr="00B7227A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>Seconded</w:t>
            </w:r>
          </w:p>
        </w:tc>
      </w:tr>
      <w:tr w:rsidR="00BD57A9" w:rsidRPr="000B0A48" w14:paraId="2B10C2E6" w14:textId="77777777" w:rsidTr="00B7227A">
        <w:trPr>
          <w:trHeight w:val="315"/>
        </w:trPr>
        <w:tc>
          <w:tcPr>
            <w:tcW w:w="2873" w:type="dxa"/>
            <w:gridSpan w:val="2"/>
            <w:shd w:val="clear" w:color="auto" w:fill="auto"/>
            <w:vAlign w:val="center"/>
          </w:tcPr>
          <w:p w14:paraId="0ACF7846" w14:textId="77777777" w:rsidR="00BD57A9" w:rsidRPr="003643FB" w:rsidRDefault="009D69D1" w:rsidP="00C22B76">
            <w:pPr>
              <w:spacing w:after="0"/>
              <w:rPr>
                <w:rFonts w:eastAsia="Calibri" w:cs="Arial"/>
                <w:b/>
                <w:bCs/>
                <w:color w:val="404040"/>
              </w:rPr>
            </w:pPr>
            <w:r>
              <w:rPr>
                <w:rFonts w:eastAsia="Calibri" w:cs="Arial"/>
                <w:b/>
                <w:bCs/>
                <w:color w:val="404040"/>
              </w:rPr>
              <w:t>Old Security C</w:t>
            </w:r>
            <w:r w:rsidR="00BD57A9">
              <w:rPr>
                <w:rFonts w:eastAsia="Calibri" w:cs="Arial"/>
                <w:b/>
                <w:bCs/>
                <w:color w:val="404040"/>
              </w:rPr>
              <w:t>learance info</w:t>
            </w:r>
          </w:p>
        </w:tc>
        <w:tc>
          <w:tcPr>
            <w:tcW w:w="2252" w:type="dxa"/>
            <w:gridSpan w:val="4"/>
            <w:shd w:val="clear" w:color="auto" w:fill="auto"/>
            <w:vAlign w:val="center"/>
          </w:tcPr>
          <w:p w14:paraId="5445D2CC" w14:textId="77777777" w:rsidR="00BD57A9" w:rsidRPr="00BD57A9" w:rsidRDefault="004D6FC0" w:rsidP="00C22B76">
            <w:pPr>
              <w:spacing w:after="0"/>
              <w:rPr>
                <w:rFonts w:eastAsia="Calibri" w:cs="Arial"/>
                <w:color w:val="404040"/>
                <w:sz w:val="16"/>
                <w:szCs w:val="16"/>
              </w:rPr>
            </w:pPr>
            <w:r>
              <w:rPr>
                <w:rFonts w:eastAsia="Calibri" w:cs="Arial"/>
                <w:color w:val="404040"/>
                <w:sz w:val="16"/>
                <w:szCs w:val="16"/>
              </w:rPr>
              <w:t>A</w:t>
            </w:r>
            <w:r w:rsidR="00BD57A9" w:rsidRPr="00BD57A9">
              <w:rPr>
                <w:rFonts w:eastAsia="Calibri" w:cs="Arial"/>
                <w:color w:val="404040"/>
                <w:sz w:val="16"/>
                <w:szCs w:val="16"/>
              </w:rPr>
              <w:t xml:space="preserve">vailable </w:t>
            </w:r>
            <w:r w:rsidR="00BD57A9" w:rsidRPr="00BD57A9">
              <w:rPr>
                <w:rFonts w:eastAsia="Calibri"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57A9" w:rsidRPr="00BD57A9">
              <w:rPr>
                <w:rFonts w:eastAsia="Calibri"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eastAsia="Calibri" w:cs="Arial"/>
                <w:color w:val="404040"/>
                <w:sz w:val="16"/>
                <w:szCs w:val="16"/>
              </w:rPr>
            </w:r>
            <w:r w:rsidR="006F4067">
              <w:rPr>
                <w:rFonts w:eastAsia="Calibri" w:cs="Arial"/>
                <w:color w:val="404040"/>
                <w:sz w:val="16"/>
                <w:szCs w:val="16"/>
              </w:rPr>
              <w:fldChar w:fldCharType="separate"/>
            </w:r>
            <w:r w:rsidR="00BD57A9" w:rsidRPr="00BD57A9">
              <w:rPr>
                <w:rFonts w:eastAsia="Calibri" w:cs="Arial"/>
                <w:color w:val="404040"/>
                <w:sz w:val="16"/>
                <w:szCs w:val="16"/>
              </w:rPr>
              <w:fldChar w:fldCharType="end"/>
            </w:r>
            <w:r w:rsidR="00BD57A9" w:rsidRPr="00BD57A9">
              <w:rPr>
                <w:rFonts w:eastAsia="Calibri" w:cs="Arial"/>
                <w:color w:val="404040"/>
                <w:sz w:val="16"/>
                <w:szCs w:val="16"/>
              </w:rPr>
              <w:t xml:space="preserve"> YES </w:t>
            </w:r>
            <w:r w:rsidR="00BD57A9" w:rsidRPr="00BD57A9">
              <w:rPr>
                <w:rFonts w:eastAsia="Calibri"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57A9" w:rsidRPr="00BD57A9">
              <w:rPr>
                <w:rFonts w:eastAsia="Calibri"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eastAsia="Calibri" w:cs="Arial"/>
                <w:color w:val="404040"/>
                <w:sz w:val="16"/>
                <w:szCs w:val="16"/>
              </w:rPr>
            </w:r>
            <w:r w:rsidR="006F4067">
              <w:rPr>
                <w:rFonts w:eastAsia="Calibri" w:cs="Arial"/>
                <w:color w:val="404040"/>
                <w:sz w:val="16"/>
                <w:szCs w:val="16"/>
              </w:rPr>
              <w:fldChar w:fldCharType="separate"/>
            </w:r>
            <w:r w:rsidR="00BD57A9" w:rsidRPr="00BD57A9">
              <w:rPr>
                <w:rFonts w:eastAsia="Calibri" w:cs="Arial"/>
                <w:color w:val="404040"/>
                <w:sz w:val="16"/>
                <w:szCs w:val="16"/>
              </w:rPr>
              <w:fldChar w:fldCharType="end"/>
            </w:r>
            <w:r w:rsidR="00BD57A9" w:rsidRPr="00BD57A9">
              <w:rPr>
                <w:rFonts w:eastAsia="Calibri" w:cs="Arial"/>
                <w:color w:val="404040"/>
                <w:sz w:val="16"/>
                <w:szCs w:val="16"/>
              </w:rPr>
              <w:t xml:space="preserve"> NO</w:t>
            </w:r>
          </w:p>
        </w:tc>
        <w:tc>
          <w:tcPr>
            <w:tcW w:w="3509" w:type="dxa"/>
            <w:gridSpan w:val="3"/>
            <w:shd w:val="clear" w:color="auto" w:fill="auto"/>
            <w:vAlign w:val="center"/>
          </w:tcPr>
          <w:p w14:paraId="15B4ACE3" w14:textId="77777777" w:rsidR="00BD57A9" w:rsidRPr="00BD57A9" w:rsidRDefault="00BD57A9" w:rsidP="00C22B76">
            <w:pPr>
              <w:spacing w:after="0"/>
              <w:rPr>
                <w:rFonts w:eastAsia="Calibri" w:cs="Arial"/>
                <w:color w:val="404040"/>
                <w:sz w:val="16"/>
                <w:szCs w:val="16"/>
              </w:rPr>
            </w:pPr>
            <w:r w:rsidRPr="00BD57A9">
              <w:rPr>
                <w:rFonts w:cs="Arial"/>
                <w:color w:val="404040"/>
                <w:sz w:val="16"/>
                <w:szCs w:val="16"/>
              </w:rPr>
              <w:t xml:space="preserve">Company :                                </w:t>
            </w:r>
          </w:p>
        </w:tc>
        <w:tc>
          <w:tcPr>
            <w:tcW w:w="243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592C99" w14:textId="77777777" w:rsidR="00BD57A9" w:rsidRPr="00BD57A9" w:rsidRDefault="00BD57A9" w:rsidP="00C22B76">
            <w:pPr>
              <w:spacing w:after="0"/>
              <w:rPr>
                <w:rFonts w:eastAsia="Calibri" w:cs="Arial"/>
                <w:color w:val="404040"/>
                <w:sz w:val="16"/>
                <w:szCs w:val="16"/>
              </w:rPr>
            </w:pPr>
            <w:r w:rsidRPr="00BD57A9">
              <w:rPr>
                <w:rFonts w:eastAsia="Calibri" w:cs="Arial"/>
                <w:color w:val="404040"/>
                <w:sz w:val="16"/>
                <w:szCs w:val="16"/>
              </w:rPr>
              <w:t>Re</w:t>
            </w:r>
            <w:r w:rsidR="006D0333">
              <w:rPr>
                <w:rFonts w:eastAsia="Calibri" w:cs="Arial"/>
                <w:color w:val="404040"/>
                <w:sz w:val="16"/>
                <w:szCs w:val="16"/>
              </w:rPr>
              <w:t>f</w:t>
            </w:r>
            <w:r w:rsidRPr="00BD57A9">
              <w:rPr>
                <w:rFonts w:eastAsia="Calibri" w:cs="Arial"/>
                <w:color w:val="404040"/>
                <w:sz w:val="16"/>
                <w:szCs w:val="16"/>
              </w:rPr>
              <w:t>erence NO:</w:t>
            </w:r>
          </w:p>
        </w:tc>
      </w:tr>
      <w:tr w:rsidR="00FD77E7" w:rsidRPr="000B0A48" w14:paraId="511B3B4A" w14:textId="77777777" w:rsidTr="00C22B76">
        <w:trPr>
          <w:trHeight w:val="388"/>
        </w:trPr>
        <w:tc>
          <w:tcPr>
            <w:tcW w:w="2873" w:type="dxa"/>
            <w:gridSpan w:val="2"/>
            <w:shd w:val="clear" w:color="auto" w:fill="auto"/>
            <w:vAlign w:val="center"/>
          </w:tcPr>
          <w:p w14:paraId="3D11B8D0" w14:textId="77777777" w:rsidR="00FD77E7" w:rsidRPr="003643FB" w:rsidRDefault="00FD77E7" w:rsidP="00C22B76">
            <w:pPr>
              <w:spacing w:after="0"/>
              <w:rPr>
                <w:rFonts w:cs="Arial"/>
                <w:color w:val="404040"/>
              </w:rPr>
            </w:pPr>
            <w:r w:rsidRPr="003643FB">
              <w:rPr>
                <w:rFonts w:eastAsia="Calibri" w:cs="Arial"/>
                <w:b/>
                <w:bCs/>
                <w:color w:val="404040"/>
              </w:rPr>
              <w:t xml:space="preserve">Type of </w:t>
            </w:r>
            <w:r w:rsidR="009D69D1">
              <w:rPr>
                <w:rFonts w:eastAsia="Calibri" w:cs="Arial"/>
                <w:b/>
                <w:bCs/>
                <w:color w:val="404040"/>
              </w:rPr>
              <w:t>Security Clearance</w:t>
            </w:r>
          </w:p>
        </w:tc>
        <w:tc>
          <w:tcPr>
            <w:tcW w:w="8192" w:type="dxa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EBD36F" w14:textId="77777777" w:rsidR="00FD77E7" w:rsidRPr="00BD57A9" w:rsidRDefault="004A1903" w:rsidP="00C22B76">
            <w:pPr>
              <w:spacing w:after="0"/>
              <w:rPr>
                <w:rFonts w:cs="Arial"/>
                <w:color w:val="404040"/>
                <w:sz w:val="16"/>
                <w:szCs w:val="16"/>
              </w:rPr>
            </w:pPr>
            <w:r w:rsidRPr="004D6FC0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FC0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Pr="004D6FC0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 w:rsidRPr="004D6FC0">
              <w:rPr>
                <w:rFonts w:cs="Arial"/>
                <w:color w:val="404040"/>
                <w:sz w:val="16"/>
                <w:szCs w:val="16"/>
              </w:rPr>
              <w:t xml:space="preserve">  </w:t>
            </w:r>
            <w:r>
              <w:rPr>
                <w:rFonts w:cs="Arial"/>
                <w:color w:val="404040"/>
                <w:sz w:val="16"/>
                <w:szCs w:val="16"/>
              </w:rPr>
              <w:t xml:space="preserve">New Security clearance </w:t>
            </w:r>
            <w:r w:rsidRPr="004D6FC0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FC0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Pr="004D6FC0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 w:rsidRPr="004D6FC0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Pr="00BD57A9">
              <w:rPr>
                <w:rFonts w:cs="Arial"/>
                <w:color w:val="404040"/>
                <w:sz w:val="16"/>
                <w:szCs w:val="16"/>
              </w:rPr>
              <w:t>Secondee</w:t>
            </w:r>
            <w:r w:rsidRPr="004D6FC0">
              <w:rPr>
                <w:rFonts w:cs="Arial"/>
                <w:color w:val="404040"/>
                <w:sz w:val="16"/>
                <w:szCs w:val="16"/>
              </w:rPr>
              <w:t xml:space="preserve">  </w:t>
            </w:r>
            <w:r w:rsidRPr="004D6FC0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FC0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Pr="004D6FC0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 w:rsidRPr="004D6FC0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Pr="00AD0B0B">
              <w:rPr>
                <w:rFonts w:cs="Arial"/>
                <w:color w:val="404040"/>
                <w:sz w:val="16"/>
                <w:szCs w:val="16"/>
              </w:rPr>
              <w:t>Contractor</w:t>
            </w:r>
            <w:r>
              <w:rPr>
                <w:rFonts w:cs="Arial"/>
                <w:color w:val="404040"/>
                <w:sz w:val="16"/>
                <w:szCs w:val="16"/>
              </w:rPr>
              <w:t xml:space="preserve">  </w:t>
            </w:r>
            <w:r w:rsidR="00AD0B0B" w:rsidRPr="004D6FC0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0B0B" w:rsidRPr="004D6FC0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="00AD0B0B" w:rsidRPr="004D6FC0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 w:rsidR="00AD0B0B">
              <w:rPr>
                <w:rFonts w:cs="Arial"/>
                <w:color w:val="404040"/>
                <w:sz w:val="16"/>
                <w:szCs w:val="16"/>
              </w:rPr>
              <w:t xml:space="preserve"> Renewal </w:t>
            </w:r>
            <w:r w:rsidR="00AD0B0B" w:rsidRPr="004A1903">
              <w:rPr>
                <w:rFonts w:cs="Arial"/>
                <w:color w:val="404040"/>
                <w:sz w:val="16"/>
                <w:szCs w:val="16"/>
              </w:rPr>
              <w:t xml:space="preserve">Security Clearance </w:t>
            </w:r>
            <w:r w:rsidR="00AD0B0B">
              <w:rPr>
                <w:rFonts w:cs="Arial"/>
                <w:color w:val="404040"/>
                <w:sz w:val="16"/>
                <w:szCs w:val="16"/>
              </w:rPr>
              <w:t>/</w:t>
            </w:r>
            <w:r w:rsidR="00AD0B0B" w:rsidRPr="004D6FC0">
              <w:rPr>
                <w:rFonts w:cs="Arial"/>
                <w:color w:val="404040"/>
                <w:sz w:val="16"/>
                <w:szCs w:val="16"/>
              </w:rPr>
              <w:t>Resumption</w:t>
            </w:r>
            <w:r w:rsidR="00AD0B0B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="00AD0B0B" w:rsidRPr="004D6FC0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0B0B" w:rsidRPr="004D6FC0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="00AD0B0B" w:rsidRPr="004D6FC0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 w:rsidR="00AD0B0B" w:rsidRPr="004D6FC0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="00AD0B0B" w:rsidRPr="009D69D1">
              <w:rPr>
                <w:rFonts w:cs="Arial"/>
                <w:color w:val="404040"/>
                <w:sz w:val="16"/>
                <w:szCs w:val="16"/>
              </w:rPr>
              <w:t>Audit</w:t>
            </w:r>
            <w:r w:rsidR="00AD0B0B">
              <w:rPr>
                <w:rFonts w:cs="Arial"/>
                <w:color w:val="404040"/>
                <w:sz w:val="16"/>
                <w:szCs w:val="16"/>
              </w:rPr>
              <w:t xml:space="preserve">       </w:t>
            </w:r>
            <w:r w:rsidRPr="004D6FC0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="00FD77E7" w:rsidRPr="004D6FC0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77E7" w:rsidRPr="004D6FC0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="00FD77E7" w:rsidRPr="004D6FC0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 w:rsidR="00FD77E7" w:rsidRPr="004D6FC0">
              <w:rPr>
                <w:rFonts w:cs="Arial"/>
                <w:color w:val="404040"/>
                <w:sz w:val="16"/>
                <w:szCs w:val="16"/>
              </w:rPr>
              <w:t xml:space="preserve">  New Position</w:t>
            </w:r>
            <w:r w:rsidR="00CE6A25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="009D69D1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="00FD77E7" w:rsidRPr="004D6FC0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77E7" w:rsidRPr="004D6FC0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="00FD77E7" w:rsidRPr="004D6FC0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 w:rsidR="00FD77E7" w:rsidRPr="004D6FC0">
              <w:rPr>
                <w:rFonts w:cs="Arial"/>
                <w:color w:val="404040"/>
                <w:sz w:val="16"/>
                <w:szCs w:val="16"/>
              </w:rPr>
              <w:t xml:space="preserve">  </w:t>
            </w:r>
            <w:r w:rsidR="004D6FC0" w:rsidRPr="004D6FC0">
              <w:rPr>
                <w:rFonts w:cs="Arial"/>
                <w:color w:val="404040"/>
                <w:sz w:val="16"/>
                <w:szCs w:val="16"/>
              </w:rPr>
              <w:t>Change Company</w:t>
            </w:r>
            <w:r w:rsidR="004D6FC0" w:rsidRPr="00AD0B0B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="00AD0B0B">
              <w:rPr>
                <w:rFonts w:cs="Arial"/>
                <w:color w:val="404040"/>
                <w:sz w:val="16"/>
                <w:szCs w:val="16"/>
              </w:rPr>
              <w:t xml:space="preserve">  </w:t>
            </w:r>
            <w:r w:rsidR="004D6FC0" w:rsidRPr="00AD0B0B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="008674D3" w:rsidRPr="0096065A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674D3" w:rsidRPr="0096065A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="008674D3" w:rsidRPr="0096065A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 w:rsidR="008674D3">
              <w:rPr>
                <w:rFonts w:cs="Arial"/>
                <w:color w:val="404040"/>
                <w:sz w:val="16"/>
                <w:szCs w:val="16"/>
              </w:rPr>
              <w:t xml:space="preserve">  </w:t>
            </w:r>
            <w:r w:rsidR="008674D3" w:rsidRPr="0096065A">
              <w:rPr>
                <w:rFonts w:cs="Arial"/>
                <w:color w:val="404040"/>
                <w:sz w:val="16"/>
                <w:szCs w:val="16"/>
              </w:rPr>
              <w:t>Change Position</w:t>
            </w:r>
            <w:r w:rsidR="008674D3" w:rsidRPr="00AD0B0B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="0096065A" w:rsidRPr="004D6FC0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65A" w:rsidRPr="004D6FC0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="0096065A" w:rsidRPr="004D6FC0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 w:rsidR="0096065A" w:rsidRPr="004D6FC0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="003F5AF8">
              <w:rPr>
                <w:rFonts w:cs="Arial"/>
                <w:color w:val="404040"/>
                <w:sz w:val="16"/>
                <w:szCs w:val="16"/>
              </w:rPr>
              <w:t>T</w:t>
            </w:r>
            <w:r w:rsidR="003F5AF8" w:rsidRPr="003F5AF8">
              <w:rPr>
                <w:rFonts w:cs="Arial"/>
                <w:color w:val="404040"/>
                <w:sz w:val="16"/>
                <w:szCs w:val="16"/>
              </w:rPr>
              <w:t xml:space="preserve">rainee </w:t>
            </w:r>
            <w:r w:rsidR="0096065A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Pr="0096065A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065A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Pr="0096065A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>
              <w:rPr>
                <w:rFonts w:cs="Arial"/>
                <w:color w:val="404040"/>
                <w:sz w:val="16"/>
                <w:szCs w:val="16"/>
              </w:rPr>
              <w:t xml:space="preserve">  No SC record via system</w:t>
            </w:r>
            <w:r w:rsidRPr="00AD0B0B">
              <w:rPr>
                <w:rFonts w:cs="Arial"/>
                <w:color w:val="404040"/>
                <w:sz w:val="16"/>
                <w:szCs w:val="16"/>
              </w:rPr>
              <w:t xml:space="preserve">    </w:t>
            </w:r>
            <w:r>
              <w:rPr>
                <w:rFonts w:cs="Arial"/>
                <w:color w:val="404040"/>
                <w:sz w:val="16"/>
                <w:szCs w:val="16"/>
              </w:rPr>
              <w:t xml:space="preserve">      </w:t>
            </w:r>
          </w:p>
        </w:tc>
      </w:tr>
      <w:tr w:rsidR="000377A4" w:rsidRPr="000B0A48" w14:paraId="091B5A22" w14:textId="77777777" w:rsidTr="00C22B76">
        <w:trPr>
          <w:trHeight w:val="388"/>
        </w:trPr>
        <w:tc>
          <w:tcPr>
            <w:tcW w:w="2873" w:type="dxa"/>
            <w:gridSpan w:val="2"/>
            <w:shd w:val="clear" w:color="auto" w:fill="auto"/>
            <w:vAlign w:val="center"/>
          </w:tcPr>
          <w:p w14:paraId="1CBE6A5D" w14:textId="77777777" w:rsidR="000377A4" w:rsidRPr="003643FB" w:rsidRDefault="000377A4" w:rsidP="00C22B76">
            <w:pPr>
              <w:spacing w:after="0"/>
              <w:rPr>
                <w:rFonts w:cs="Arial"/>
                <w:color w:val="404040"/>
              </w:rPr>
            </w:pPr>
            <w:r w:rsidRPr="003643FB">
              <w:rPr>
                <w:rFonts w:eastAsia="Calibri" w:cs="Arial"/>
                <w:b/>
                <w:bCs/>
                <w:color w:val="404040"/>
              </w:rPr>
              <w:t xml:space="preserve">Will </w:t>
            </w:r>
            <w:r>
              <w:rPr>
                <w:rFonts w:eastAsia="Calibri" w:cs="Arial"/>
                <w:b/>
                <w:bCs/>
                <w:color w:val="404040"/>
              </w:rPr>
              <w:t>E</w:t>
            </w:r>
            <w:r w:rsidRPr="003643FB">
              <w:rPr>
                <w:rFonts w:eastAsia="Calibri" w:cs="Arial"/>
                <w:b/>
                <w:bCs/>
                <w:color w:val="404040"/>
              </w:rPr>
              <w:t xml:space="preserve">nter </w:t>
            </w:r>
            <w:r>
              <w:rPr>
                <w:rFonts w:eastAsia="Calibri" w:cs="Arial"/>
                <w:b/>
                <w:bCs/>
                <w:color w:val="404040"/>
              </w:rPr>
              <w:t>UAE Armed Forces</w:t>
            </w:r>
            <w:r w:rsidRPr="003643FB">
              <w:rPr>
                <w:rFonts w:eastAsia="Calibri" w:cs="Arial"/>
                <w:b/>
                <w:bCs/>
                <w:color w:val="404040"/>
              </w:rPr>
              <w:t xml:space="preserve"> locations</w:t>
            </w:r>
          </w:p>
        </w:tc>
        <w:tc>
          <w:tcPr>
            <w:tcW w:w="16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033B84" w14:textId="77777777" w:rsidR="000377A4" w:rsidRPr="00BD57A9" w:rsidRDefault="000377A4" w:rsidP="00C22B76">
            <w:pPr>
              <w:spacing w:after="0"/>
              <w:rPr>
                <w:rFonts w:cs="Arial"/>
                <w:color w:val="404040"/>
                <w:sz w:val="16"/>
                <w:szCs w:val="16"/>
              </w:rPr>
            </w:pPr>
            <w:r w:rsidRPr="009E3710">
              <w:rPr>
                <w:rFonts w:eastAsia="Calibri" w:cs="Arial"/>
                <w:color w:val="404040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3710">
              <w:rPr>
                <w:rFonts w:eastAsia="Calibri" w:cs="Arial"/>
                <w:color w:val="404040"/>
                <w:sz w:val="18"/>
                <w:szCs w:val="18"/>
              </w:rPr>
              <w:instrText xml:space="preserve"> FORMCHECKBOX </w:instrText>
            </w:r>
            <w:r w:rsidR="006F4067">
              <w:rPr>
                <w:rFonts w:eastAsia="Calibri" w:cs="Arial"/>
                <w:color w:val="404040"/>
                <w:sz w:val="18"/>
                <w:szCs w:val="18"/>
              </w:rPr>
            </w:r>
            <w:r w:rsidR="006F4067">
              <w:rPr>
                <w:rFonts w:eastAsia="Calibri" w:cs="Arial"/>
                <w:color w:val="404040"/>
                <w:sz w:val="18"/>
                <w:szCs w:val="18"/>
              </w:rPr>
              <w:fldChar w:fldCharType="separate"/>
            </w:r>
            <w:r w:rsidRPr="009E3710">
              <w:rPr>
                <w:rFonts w:eastAsia="Calibri" w:cs="Arial"/>
                <w:color w:val="404040"/>
                <w:sz w:val="18"/>
                <w:szCs w:val="18"/>
              </w:rPr>
              <w:fldChar w:fldCharType="end"/>
            </w:r>
            <w:r w:rsidRPr="009E3710">
              <w:rPr>
                <w:rFonts w:eastAsia="Calibri" w:cs="Arial"/>
                <w:color w:val="404040"/>
                <w:sz w:val="18"/>
                <w:szCs w:val="18"/>
              </w:rPr>
              <w:t xml:space="preserve">  </w:t>
            </w:r>
            <w:r>
              <w:rPr>
                <w:rFonts w:eastAsia="Calibri" w:cs="Arial"/>
                <w:color w:val="404040"/>
                <w:sz w:val="18"/>
                <w:szCs w:val="18"/>
              </w:rPr>
              <w:t xml:space="preserve">YES  </w:t>
            </w:r>
            <w:r w:rsidRPr="009E3710">
              <w:rPr>
                <w:rFonts w:eastAsia="Calibri" w:cs="Arial"/>
                <w:color w:val="404040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3710">
              <w:rPr>
                <w:rFonts w:eastAsia="Calibri" w:cs="Arial"/>
                <w:color w:val="404040"/>
                <w:sz w:val="18"/>
                <w:szCs w:val="18"/>
              </w:rPr>
              <w:instrText xml:space="preserve"> FORMCHECKBOX </w:instrText>
            </w:r>
            <w:r w:rsidR="006F4067">
              <w:rPr>
                <w:rFonts w:eastAsia="Calibri" w:cs="Arial"/>
                <w:color w:val="404040"/>
                <w:sz w:val="18"/>
                <w:szCs w:val="18"/>
              </w:rPr>
            </w:r>
            <w:r w:rsidR="006F4067">
              <w:rPr>
                <w:rFonts w:eastAsia="Calibri" w:cs="Arial"/>
                <w:color w:val="404040"/>
                <w:sz w:val="18"/>
                <w:szCs w:val="18"/>
              </w:rPr>
              <w:fldChar w:fldCharType="separate"/>
            </w:r>
            <w:r w:rsidRPr="009E3710">
              <w:rPr>
                <w:rFonts w:eastAsia="Calibri" w:cs="Arial"/>
                <w:color w:val="404040"/>
                <w:sz w:val="18"/>
                <w:szCs w:val="18"/>
              </w:rPr>
              <w:fldChar w:fldCharType="end"/>
            </w:r>
            <w:r w:rsidRPr="009E3710">
              <w:rPr>
                <w:rFonts w:eastAsia="Calibri" w:cs="Arial"/>
                <w:color w:val="404040"/>
                <w:sz w:val="18"/>
                <w:szCs w:val="18"/>
              </w:rPr>
              <w:t xml:space="preserve">   </w:t>
            </w:r>
            <w:r>
              <w:rPr>
                <w:rFonts w:eastAsia="Calibri" w:cs="Arial"/>
                <w:color w:val="404040"/>
                <w:sz w:val="18"/>
                <w:szCs w:val="18"/>
              </w:rPr>
              <w:t xml:space="preserve">NO                                                       </w:t>
            </w:r>
          </w:p>
        </w:tc>
        <w:tc>
          <w:tcPr>
            <w:tcW w:w="649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0F069B" w14:textId="77777777" w:rsidR="000377A4" w:rsidRDefault="00ED7E04" w:rsidP="00C22B76">
            <w:pPr>
              <w:spacing w:after="0"/>
              <w:rPr>
                <w:rFonts w:eastAsia="Calibri" w:cs="Arial"/>
                <w:b/>
                <w:bCs/>
                <w:color w:val="BFBFBF" w:themeColor="background1" w:themeShade="BF"/>
                <w:sz w:val="12"/>
                <w:szCs w:val="12"/>
              </w:rPr>
            </w:pPr>
            <w:r w:rsidRPr="00ED7E04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 xml:space="preserve">If yes, please list base name or names: </w:t>
            </w:r>
            <w:r w:rsidRPr="00ED7E04">
              <w:rPr>
                <w:rFonts w:eastAsia="Calibri" w:cs="Arial"/>
                <w:b/>
                <w:bCs/>
                <w:color w:val="BFBFBF" w:themeColor="background1" w:themeShade="BF"/>
                <w:sz w:val="12"/>
                <w:szCs w:val="12"/>
              </w:rPr>
              <w:t>or Company contract with military</w:t>
            </w:r>
          </w:p>
          <w:p w14:paraId="067D1F03" w14:textId="77777777" w:rsidR="00ED7E04" w:rsidRPr="00BD57A9" w:rsidRDefault="00ED7E04" w:rsidP="00C22B76">
            <w:pPr>
              <w:spacing w:after="0"/>
              <w:rPr>
                <w:rFonts w:cs="Arial"/>
                <w:color w:val="404040"/>
                <w:sz w:val="16"/>
                <w:szCs w:val="16"/>
              </w:rPr>
            </w:pPr>
          </w:p>
        </w:tc>
      </w:tr>
      <w:tr w:rsidR="00195F27" w:rsidRPr="000B0A48" w14:paraId="14D0473F" w14:textId="77777777" w:rsidTr="00C22B76">
        <w:trPr>
          <w:trHeight w:val="316"/>
        </w:trPr>
        <w:tc>
          <w:tcPr>
            <w:tcW w:w="11065" w:type="dxa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5D8BFC" w14:textId="77777777" w:rsidR="00ED7E04" w:rsidRPr="00380C71" w:rsidRDefault="00195F27" w:rsidP="00C22B76">
            <w:pPr>
              <w:rPr>
                <w:rFonts w:eastAsia="Calibri" w:cs="Arial"/>
                <w:b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eastAsia="Calibri" w:cs="Arial"/>
                <w:b/>
                <w:bCs/>
                <w:color w:val="404040"/>
              </w:rPr>
              <w:t xml:space="preserve">Secondee or Contractor’s Employer: </w:t>
            </w:r>
            <w:r w:rsidRPr="00E22389">
              <w:rPr>
                <w:rFonts w:eastAsia="Calibri" w:cs="Arial"/>
                <w:b/>
                <w:bCs/>
                <w:color w:val="BFBFBF" w:themeColor="background1" w:themeShade="BF"/>
                <w:sz w:val="16"/>
                <w:szCs w:val="16"/>
              </w:rPr>
              <w:t>Reason for</w:t>
            </w:r>
            <w:r w:rsidRPr="00E22389">
              <w:rPr>
                <w:rFonts w:eastAsia="Calibri" w:cs="Arial" w:hint="cs"/>
                <w:b/>
                <w:bCs/>
                <w:color w:val="BFBFBF" w:themeColor="background1" w:themeShade="BF"/>
                <w:sz w:val="16"/>
                <w:szCs w:val="16"/>
                <w:rtl/>
              </w:rPr>
              <w:t xml:space="preserve"> </w:t>
            </w:r>
            <w:r w:rsidRPr="00E22389">
              <w:rPr>
                <w:rFonts w:eastAsia="Calibri" w:cs="Arial"/>
                <w:b/>
                <w:bCs/>
                <w:color w:val="BFBFBF" w:themeColor="background1" w:themeShade="BF"/>
                <w:sz w:val="16"/>
                <w:szCs w:val="16"/>
              </w:rPr>
              <w:t xml:space="preserve">work according to agreement or contract with </w:t>
            </w:r>
            <w:r w:rsidR="00F44625">
              <w:rPr>
                <w:rFonts w:eastAsia="Calibri" w:cs="Arial"/>
                <w:b/>
                <w:bCs/>
                <w:color w:val="BFBFBF" w:themeColor="background1" w:themeShade="BF"/>
                <w:sz w:val="16"/>
                <w:szCs w:val="16"/>
              </w:rPr>
              <w:t>EDGE</w:t>
            </w:r>
          </w:p>
        </w:tc>
      </w:tr>
      <w:tr w:rsidR="009914F5" w:rsidRPr="000B0A48" w14:paraId="3234D7CB" w14:textId="77777777" w:rsidTr="00C22B76">
        <w:trPr>
          <w:trHeight w:val="388"/>
        </w:trPr>
        <w:tc>
          <w:tcPr>
            <w:tcW w:w="2425" w:type="dxa"/>
            <w:shd w:val="clear" w:color="auto" w:fill="auto"/>
            <w:vAlign w:val="center"/>
          </w:tcPr>
          <w:p w14:paraId="154A09BD" w14:textId="77777777" w:rsidR="009914F5" w:rsidRPr="00255D88" w:rsidRDefault="009914F5" w:rsidP="00C22B76">
            <w:pPr>
              <w:spacing w:after="0"/>
              <w:jc w:val="center"/>
              <w:rPr>
                <w:rFonts w:eastAsia="Calibri" w:cs="Arial"/>
                <w:b/>
                <w:bCs/>
                <w:color w:val="404040"/>
              </w:rPr>
            </w:pPr>
            <w:r>
              <w:rPr>
                <w:rFonts w:eastAsia="Calibri" w:cs="Arial"/>
                <w:b/>
                <w:bCs/>
                <w:color w:val="404040"/>
              </w:rPr>
              <w:t xml:space="preserve">Work Type </w:t>
            </w:r>
          </w:p>
        </w:tc>
        <w:tc>
          <w:tcPr>
            <w:tcW w:w="2160" w:type="dxa"/>
            <w:gridSpan w:val="3"/>
            <w:shd w:val="clear" w:color="auto" w:fill="auto"/>
            <w:vAlign w:val="center"/>
          </w:tcPr>
          <w:p w14:paraId="546466EF" w14:textId="77777777" w:rsidR="00ED7E04" w:rsidRPr="00E964D9" w:rsidRDefault="009914F5" w:rsidP="00C22B76">
            <w:pPr>
              <w:spacing w:after="0"/>
              <w:rPr>
                <w:rFonts w:cs="Arial"/>
                <w:color w:val="404040"/>
                <w:sz w:val="16"/>
                <w:szCs w:val="16"/>
              </w:rPr>
            </w:pPr>
            <w:r w:rsidRPr="00E964D9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4D9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Pr="00E964D9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 w:rsidRPr="00E964D9">
              <w:rPr>
                <w:rFonts w:cs="Arial"/>
                <w:color w:val="404040"/>
                <w:sz w:val="16"/>
                <w:szCs w:val="16"/>
              </w:rPr>
              <w:t xml:space="preserve">Service contract  </w:t>
            </w:r>
          </w:p>
        </w:tc>
        <w:tc>
          <w:tcPr>
            <w:tcW w:w="6480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CDBF69" w14:textId="77777777" w:rsidR="009914F5" w:rsidRPr="00D766D3" w:rsidRDefault="009914F5" w:rsidP="00C22B76">
            <w:pPr>
              <w:spacing w:after="0"/>
              <w:rPr>
                <w:rFonts w:cs="Arial"/>
                <w:color w:val="404040"/>
                <w:sz w:val="12"/>
                <w:szCs w:val="12"/>
              </w:rPr>
            </w:pPr>
            <w:r w:rsidRPr="00D766D3">
              <w:rPr>
                <w:rFonts w:cs="Arial"/>
                <w:color w:val="40404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766D3">
              <w:rPr>
                <w:rFonts w:cs="Arial"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color w:val="404040"/>
                <w:sz w:val="16"/>
                <w:szCs w:val="16"/>
              </w:rPr>
            </w:r>
            <w:r w:rsidR="006F4067">
              <w:rPr>
                <w:rFonts w:cs="Arial"/>
                <w:color w:val="404040"/>
                <w:sz w:val="16"/>
                <w:szCs w:val="16"/>
              </w:rPr>
              <w:fldChar w:fldCharType="separate"/>
            </w:r>
            <w:r w:rsidRPr="00D766D3">
              <w:rPr>
                <w:rFonts w:cs="Arial"/>
                <w:color w:val="404040"/>
                <w:sz w:val="16"/>
                <w:szCs w:val="16"/>
              </w:rPr>
              <w:fldChar w:fldCharType="end"/>
            </w:r>
            <w:r w:rsidRPr="00D766D3">
              <w:rPr>
                <w:rFonts w:cs="Arial"/>
                <w:color w:val="404040"/>
                <w:sz w:val="16"/>
                <w:szCs w:val="16"/>
              </w:rPr>
              <w:t xml:space="preserve"> Outsource work with Military as Manpower</w:t>
            </w:r>
            <w:r>
              <w:rPr>
                <w:rFonts w:cs="Arial"/>
                <w:color w:val="404040"/>
                <w:sz w:val="16"/>
                <w:szCs w:val="16"/>
              </w:rPr>
              <w:t xml:space="preserve"> – which End User of UAE Armed Forces</w:t>
            </w:r>
            <w:r w:rsidRPr="00D766D3">
              <w:rPr>
                <w:rFonts w:cs="Arial"/>
                <w:color w:val="404040"/>
                <w:sz w:val="16"/>
                <w:szCs w:val="16"/>
              </w:rPr>
              <w:t>:</w:t>
            </w:r>
            <w:r w:rsidRPr="00D766D3">
              <w:rPr>
                <w:rFonts w:cs="Arial"/>
                <w:color w:val="BFBFBF" w:themeColor="background1" w:themeShade="BF"/>
                <w:sz w:val="14"/>
                <w:szCs w:val="14"/>
              </w:rPr>
              <w:t xml:space="preserve"> contract</w:t>
            </w:r>
            <w:r>
              <w:rPr>
                <w:rFonts w:cs="Arial"/>
                <w:color w:val="BFBFBF" w:themeColor="background1" w:themeShade="BF"/>
                <w:sz w:val="14"/>
                <w:szCs w:val="14"/>
              </w:rPr>
              <w:t xml:space="preserve"> number with Base Name</w:t>
            </w:r>
          </w:p>
        </w:tc>
      </w:tr>
      <w:tr w:rsidR="00076214" w:rsidRPr="000B0A48" w14:paraId="1E4A5279" w14:textId="77777777" w:rsidTr="00B7227A">
        <w:trPr>
          <w:trHeight w:val="196"/>
        </w:trPr>
        <w:tc>
          <w:tcPr>
            <w:tcW w:w="4585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30474683" w14:textId="77777777" w:rsidR="00076214" w:rsidRPr="009914F5" w:rsidRDefault="00076214" w:rsidP="002B4794">
            <w:pPr>
              <w:spacing w:after="0"/>
              <w:jc w:val="center"/>
              <w:rPr>
                <w:rFonts w:eastAsia="Calibri" w:cs="Arial"/>
                <w:b/>
                <w:bCs/>
                <w:color w:val="404040"/>
                <w:sz w:val="16"/>
                <w:szCs w:val="16"/>
                <w:rtl/>
                <w:lang w:bidi="ar-AE"/>
              </w:rPr>
            </w:pPr>
            <w:r>
              <w:rPr>
                <w:rFonts w:eastAsia="Calibri" w:cs="Arial" w:hint="cs"/>
                <w:b/>
                <w:bCs/>
                <w:color w:val="404040"/>
                <w:sz w:val="16"/>
                <w:szCs w:val="16"/>
                <w:rtl/>
                <w:lang w:bidi="ar-AE"/>
              </w:rPr>
              <w:t>إستقالة / تقاعد</w:t>
            </w:r>
          </w:p>
        </w:tc>
        <w:tc>
          <w:tcPr>
            <w:tcW w:w="1350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3968D92C" w14:textId="77777777" w:rsidR="00076214" w:rsidRPr="002B4794" w:rsidRDefault="00076214" w:rsidP="002B4794">
            <w:pPr>
              <w:spacing w:after="0"/>
              <w:jc w:val="center"/>
              <w:rPr>
                <w:rFonts w:eastAsia="Calibri" w:cs="Arial"/>
                <w:b/>
                <w:bCs/>
                <w:sz w:val="16"/>
                <w:szCs w:val="16"/>
              </w:rPr>
            </w:pPr>
            <w:r w:rsidRPr="002B4794">
              <w:rPr>
                <w:rFonts w:eastAsia="Calibri" w:cs="Arial" w:hint="cs"/>
                <w:b/>
                <w:bCs/>
                <w:sz w:val="16"/>
                <w:szCs w:val="16"/>
                <w:rtl/>
              </w:rPr>
              <w:t>الرتبة</w:t>
            </w: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06602EB3" w14:textId="77777777" w:rsidR="00076214" w:rsidRDefault="00076214" w:rsidP="0004579D">
            <w:pPr>
              <w:spacing w:after="0"/>
              <w:jc w:val="center"/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</w:pPr>
            <w:r>
              <w:rPr>
                <w:rFonts w:eastAsia="Calibri" w:cs="Arial" w:hint="cs"/>
                <w:b/>
                <w:bCs/>
                <w:color w:val="404040"/>
                <w:sz w:val="16"/>
                <w:szCs w:val="16"/>
                <w:rtl/>
              </w:rPr>
              <w:t>مدة الخدمة</w:t>
            </w:r>
          </w:p>
          <w:p w14:paraId="32EC47F8" w14:textId="77777777" w:rsidR="00076214" w:rsidRPr="00FD77E7" w:rsidRDefault="00076214" w:rsidP="0004579D">
            <w:pPr>
              <w:spacing w:after="0"/>
              <w:jc w:val="center"/>
              <w:rPr>
                <w:rFonts w:eastAsia="Calibri" w:cs="Arial"/>
                <w:color w:val="404040"/>
                <w:sz w:val="16"/>
                <w:szCs w:val="16"/>
              </w:rPr>
            </w:pPr>
            <w:r w:rsidRPr="009914F5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 xml:space="preserve">(       </w:t>
            </w:r>
            <w:r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 xml:space="preserve">       </w:t>
            </w:r>
            <w:r w:rsidRPr="009914F5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 xml:space="preserve">  )</w:t>
            </w:r>
          </w:p>
        </w:tc>
        <w:tc>
          <w:tcPr>
            <w:tcW w:w="3870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91BEC0" w14:textId="77777777" w:rsidR="00076214" w:rsidRPr="002B4794" w:rsidRDefault="00076214" w:rsidP="00076214">
            <w:pPr>
              <w:spacing w:after="0"/>
              <w:jc w:val="center"/>
              <w:rPr>
                <w:rFonts w:eastAsia="Calibri" w:cs="Arial"/>
                <w:b/>
                <w:bCs/>
                <w:color w:val="404040"/>
                <w:sz w:val="16"/>
                <w:szCs w:val="16"/>
                <w:rtl/>
              </w:rPr>
            </w:pPr>
            <w:r w:rsidRPr="002B4794">
              <w:rPr>
                <w:rFonts w:eastAsia="Calibri" w:cs="Arial" w:hint="cs"/>
                <w:b/>
                <w:bCs/>
                <w:color w:val="404040"/>
                <w:sz w:val="16"/>
                <w:szCs w:val="16"/>
                <w:rtl/>
              </w:rPr>
              <w:t>شهادة عدم ممانعه للعمل</w:t>
            </w:r>
          </w:p>
          <w:p w14:paraId="4B4F946E" w14:textId="77777777" w:rsidR="00076214" w:rsidRPr="002B4794" w:rsidRDefault="00076214" w:rsidP="00076214">
            <w:pPr>
              <w:spacing w:after="0"/>
              <w:jc w:val="center"/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</w:pPr>
          </w:p>
          <w:p w14:paraId="46FE2125" w14:textId="77777777" w:rsidR="00076214" w:rsidRPr="00E135E4" w:rsidRDefault="00076214" w:rsidP="00076214">
            <w:pPr>
              <w:spacing w:after="0"/>
              <w:jc w:val="center"/>
              <w:rPr>
                <w:rFonts w:eastAsia="Calibri" w:cs="Arial"/>
                <w:b/>
                <w:bCs/>
                <w:color w:val="BFBFBF" w:themeColor="background1" w:themeShade="BF"/>
                <w:sz w:val="16"/>
                <w:szCs w:val="16"/>
                <w:rtl/>
                <w:lang w:bidi="ar-AE"/>
              </w:rPr>
            </w:pPr>
            <w:r w:rsidRPr="002B4794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4794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</w:r>
            <w:r w:rsidR="006F4067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separate"/>
            </w:r>
            <w:r w:rsidRPr="002B4794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end"/>
            </w:r>
            <w:r w:rsidRPr="002B4794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 xml:space="preserve">NO   </w:t>
            </w:r>
            <w:r w:rsidRPr="002B4794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4794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</w:r>
            <w:r w:rsidR="006F4067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separate"/>
            </w:r>
            <w:r w:rsidRPr="002B4794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fldChar w:fldCharType="end"/>
            </w:r>
            <w:r w:rsidRPr="002B4794"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  <w:t>YES</w:t>
            </w:r>
          </w:p>
        </w:tc>
      </w:tr>
      <w:tr w:rsidR="00076214" w:rsidRPr="000B0A48" w14:paraId="0E3EC0C4" w14:textId="77777777" w:rsidTr="00B7227A">
        <w:trPr>
          <w:trHeight w:val="234"/>
        </w:trPr>
        <w:tc>
          <w:tcPr>
            <w:tcW w:w="2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AB11E" w14:textId="77777777" w:rsidR="00076214" w:rsidRPr="00C22B76" w:rsidRDefault="00076214" w:rsidP="002B4794">
            <w:pPr>
              <w:spacing w:after="0"/>
              <w:jc w:val="center"/>
              <w:rPr>
                <w:rFonts w:eastAsia="Calibri" w:cs="Arial"/>
                <w:b/>
                <w:bCs/>
                <w:color w:val="404040"/>
                <w:sz w:val="14"/>
                <w:szCs w:val="14"/>
                <w:lang w:bidi="ar-AE"/>
              </w:rPr>
            </w:pPr>
            <w:r w:rsidRPr="002B4794">
              <w:rPr>
                <w:rFonts w:eastAsia="Calibri" w:cs="Arial"/>
                <w:b/>
                <w:bCs/>
                <w:noProof/>
                <w:color w:val="40404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772C3D5" wp14:editId="78CF90AD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139700</wp:posOffset>
                      </wp:positionV>
                      <wp:extent cx="180340" cy="125095"/>
                      <wp:effectExtent l="0" t="0" r="1016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340" cy="125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DF082F" w14:textId="77777777" w:rsidR="00076214" w:rsidRDefault="0007621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B7A8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9.1pt;margin-top:11pt;width:14.2pt;height: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" fillcolor="white [3201]" strokeweight=".5pt">
                      <v:textbox>
                        <w:txbxContent>
                          <w:p w:rsidR="00076214" w:rsidRDefault="00076214"/>
                        </w:txbxContent>
                      </v:textbox>
                    </v:shape>
                  </w:pict>
                </mc:Fallback>
              </mc:AlternateContent>
            </w:r>
            <w:r w:rsidRPr="002B4794">
              <w:rPr>
                <w:rFonts w:eastAsia="Calibri" w:cs="Arial" w:hint="cs"/>
                <w:b/>
                <w:bCs/>
                <w:color w:val="404040"/>
                <w:sz w:val="16"/>
                <w:szCs w:val="16"/>
                <w:rtl/>
                <w:lang w:bidi="ar-AE"/>
              </w:rPr>
              <w:t>القوات المسلحة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9879" w14:textId="77777777" w:rsidR="00076214" w:rsidRDefault="00076214" w:rsidP="00C22B76">
            <w:pPr>
              <w:spacing w:after="0"/>
              <w:jc w:val="center"/>
              <w:rPr>
                <w:rFonts w:eastAsia="Calibri" w:cs="Arial"/>
                <w:b/>
                <w:bCs/>
                <w:color w:val="404040"/>
                <w:sz w:val="16"/>
                <w:szCs w:val="16"/>
                <w:rtl/>
                <w:lang w:bidi="ar-AE"/>
              </w:rPr>
            </w:pPr>
            <w:r>
              <w:rPr>
                <w:rFonts w:eastAsia="Calibri" w:cs="Arial"/>
                <w:b/>
                <w:bCs/>
                <w:noProof/>
                <w:color w:val="40404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EE35EE" wp14:editId="4697D9AE">
                      <wp:simplePos x="0" y="0"/>
                      <wp:positionH relativeFrom="column">
                        <wp:posOffset>532664</wp:posOffset>
                      </wp:positionH>
                      <wp:positionV relativeFrom="paragraph">
                        <wp:posOffset>138985</wp:posOffset>
                      </wp:positionV>
                      <wp:extent cx="180526" cy="125583"/>
                      <wp:effectExtent l="0" t="0" r="1016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526" cy="1255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33369B" w14:textId="77777777" w:rsidR="00076214" w:rsidRDefault="0007621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D846" id="Text Box 3" o:spid="_x0000_s1027" type="#_x0000_t202" style="position:absolute;left:0;text-align:left;margin-left:41.95pt;margin-top:10.95pt;width:14.2pt;height: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" fillcolor="white [3201]" strokeweight=".5pt">
                      <v:textbox>
                        <w:txbxContent>
                          <w:p w:rsidR="00076214" w:rsidRDefault="0007621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="Arial" w:hint="cs"/>
                <w:b/>
                <w:bCs/>
                <w:color w:val="404040"/>
                <w:sz w:val="16"/>
                <w:szCs w:val="16"/>
                <w:rtl/>
                <w:lang w:bidi="ar-AE"/>
              </w:rPr>
              <w:t>وزارة الداخلية</w:t>
            </w:r>
          </w:p>
        </w:tc>
        <w:tc>
          <w:tcPr>
            <w:tcW w:w="1350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B4C39" w14:textId="77777777" w:rsidR="00076214" w:rsidRDefault="00076214" w:rsidP="00C22B76">
            <w:pPr>
              <w:spacing w:after="0"/>
              <w:rPr>
                <w:rFonts w:eastAsia="Calibri" w:cs="Arial"/>
                <w:b/>
                <w:bCs/>
                <w:color w:val="BFBFBF" w:themeColor="background1" w:themeShade="BF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009E" w14:textId="77777777" w:rsidR="00076214" w:rsidRPr="009914F5" w:rsidRDefault="00076214" w:rsidP="00C22B76">
            <w:pPr>
              <w:spacing w:after="0"/>
              <w:rPr>
                <w:rFonts w:eastAsia="Calibri" w:cs="Arial"/>
                <w:b/>
                <w:bCs/>
                <w:color w:val="404040"/>
                <w:sz w:val="16"/>
                <w:szCs w:val="16"/>
              </w:rPr>
            </w:pPr>
          </w:p>
        </w:tc>
        <w:tc>
          <w:tcPr>
            <w:tcW w:w="3870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CAC66" w14:textId="77777777" w:rsidR="00076214" w:rsidRPr="00E135E4" w:rsidRDefault="00076214" w:rsidP="00C22B76">
            <w:pPr>
              <w:spacing w:after="0"/>
              <w:rPr>
                <w:rFonts w:eastAsia="Calibri" w:cs="Arial"/>
                <w:b/>
                <w:bCs/>
                <w:color w:val="BFBFBF" w:themeColor="background1" w:themeShade="BF"/>
                <w:sz w:val="16"/>
                <w:szCs w:val="16"/>
              </w:rPr>
            </w:pPr>
          </w:p>
        </w:tc>
      </w:tr>
      <w:tr w:rsidR="00380C71" w:rsidRPr="000B0A48" w14:paraId="71CABDB7" w14:textId="77777777" w:rsidTr="0004579D">
        <w:trPr>
          <w:trHeight w:val="388"/>
        </w:trPr>
        <w:tc>
          <w:tcPr>
            <w:tcW w:w="4585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CE7C" w14:textId="77777777" w:rsidR="00380C71" w:rsidRPr="009914F5" w:rsidRDefault="00380C71" w:rsidP="0004579D">
            <w:pPr>
              <w:spacing w:after="0"/>
              <w:rPr>
                <w:rFonts w:eastAsia="Calibri" w:cs="Arial"/>
                <w:color w:val="404040"/>
                <w:sz w:val="16"/>
                <w:szCs w:val="16"/>
                <w:lang w:bidi="ar-AE"/>
              </w:rPr>
            </w:pPr>
            <w:r>
              <w:rPr>
                <w:rFonts w:eastAsia="Calibri" w:cs="Arial"/>
                <w:color w:val="404040"/>
                <w:sz w:val="16"/>
                <w:szCs w:val="16"/>
              </w:rPr>
              <w:t>Q</w:t>
            </w:r>
            <w:r w:rsidRPr="00380C71">
              <w:rPr>
                <w:rFonts w:eastAsia="Calibri" w:cs="Arial"/>
                <w:color w:val="404040"/>
                <w:sz w:val="16"/>
                <w:szCs w:val="16"/>
              </w:rPr>
              <w:t xml:space="preserve">uestion </w:t>
            </w:r>
            <w:r w:rsidR="000377A4">
              <w:rPr>
                <w:rFonts w:eastAsia="Calibri" w:cs="Arial"/>
                <w:color w:val="404040"/>
                <w:sz w:val="16"/>
                <w:szCs w:val="16"/>
              </w:rPr>
              <w:t>f</w:t>
            </w:r>
            <w:r w:rsidRPr="00380C71">
              <w:rPr>
                <w:rFonts w:eastAsia="Calibri" w:cs="Arial"/>
                <w:color w:val="404040"/>
                <w:sz w:val="16"/>
                <w:szCs w:val="16"/>
              </w:rPr>
              <w:t xml:space="preserve">or </w:t>
            </w:r>
            <w:r>
              <w:rPr>
                <w:rFonts w:eastAsia="Calibri" w:cs="Arial"/>
                <w:color w:val="404040"/>
                <w:sz w:val="16"/>
                <w:szCs w:val="16"/>
              </w:rPr>
              <w:t>(</w:t>
            </w:r>
            <w:r w:rsidRPr="00380C71">
              <w:rPr>
                <w:rFonts w:eastAsia="Calibri" w:cs="Arial"/>
                <w:color w:val="404040"/>
                <w:sz w:val="16"/>
                <w:szCs w:val="16"/>
              </w:rPr>
              <w:t xml:space="preserve">New </w:t>
            </w:r>
            <w:r w:rsidRPr="00BD57A9">
              <w:rPr>
                <w:rFonts w:eastAsia="Calibri" w:cs="Arial"/>
                <w:color w:val="404040"/>
                <w:sz w:val="16"/>
                <w:szCs w:val="16"/>
              </w:rPr>
              <w:t>Hire</w:t>
            </w:r>
            <w:r>
              <w:rPr>
                <w:rFonts w:eastAsia="Calibri" w:cs="Arial"/>
                <w:color w:val="404040"/>
                <w:sz w:val="16"/>
                <w:szCs w:val="16"/>
              </w:rPr>
              <w:t xml:space="preserve">) </w:t>
            </w:r>
            <w:r w:rsidR="0004579D">
              <w:rPr>
                <w:rFonts w:eastAsia="Calibri" w:cs="Arial"/>
                <w:color w:val="404040"/>
                <w:sz w:val="16"/>
                <w:szCs w:val="16"/>
              </w:rPr>
              <w:t>Are you working right now</w:t>
            </w:r>
            <w:r w:rsidRPr="00380C71">
              <w:rPr>
                <w:rFonts w:eastAsia="Calibri" w:cs="Arial"/>
                <w:color w:val="404040"/>
                <w:sz w:val="16"/>
                <w:szCs w:val="16"/>
              </w:rPr>
              <w:t>?</w:t>
            </w:r>
          </w:p>
        </w:tc>
        <w:tc>
          <w:tcPr>
            <w:tcW w:w="13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F361F" w14:textId="77777777" w:rsidR="00380C71" w:rsidRPr="009914F5" w:rsidRDefault="00380C71" w:rsidP="00C22B76">
            <w:pPr>
              <w:spacing w:after="0"/>
              <w:rPr>
                <w:rFonts w:eastAsia="Calibri" w:cs="Arial"/>
                <w:color w:val="404040"/>
                <w:sz w:val="16"/>
                <w:szCs w:val="16"/>
                <w:lang w:bidi="ar-AE"/>
              </w:rPr>
            </w:pPr>
            <w:r w:rsidRPr="009914F5">
              <w:rPr>
                <w:rFonts w:cs="Arial"/>
                <w:b/>
                <w:bCs/>
                <w:color w:val="40404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4F5">
              <w:rPr>
                <w:rFonts w:cs="Arial"/>
                <w:b/>
                <w:bCs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b/>
                <w:bCs/>
                <w:color w:val="404040"/>
                <w:sz w:val="16"/>
                <w:szCs w:val="16"/>
              </w:rPr>
            </w:r>
            <w:r w:rsidR="006F4067">
              <w:rPr>
                <w:rFonts w:cs="Arial"/>
                <w:b/>
                <w:bCs/>
                <w:color w:val="404040"/>
                <w:sz w:val="16"/>
                <w:szCs w:val="16"/>
              </w:rPr>
              <w:fldChar w:fldCharType="separate"/>
            </w:r>
            <w:r w:rsidRPr="009914F5">
              <w:rPr>
                <w:rFonts w:cs="Arial"/>
                <w:b/>
                <w:bCs/>
                <w:color w:val="404040"/>
                <w:sz w:val="16"/>
                <w:szCs w:val="16"/>
              </w:rPr>
              <w:fldChar w:fldCharType="end"/>
            </w:r>
            <w:r w:rsidRPr="009914F5">
              <w:rPr>
                <w:rFonts w:cs="Arial"/>
                <w:b/>
                <w:bCs/>
                <w:color w:val="404040"/>
                <w:sz w:val="16"/>
                <w:szCs w:val="16"/>
              </w:rPr>
              <w:t xml:space="preserve">NO   </w:t>
            </w:r>
            <w:r w:rsidRPr="009914F5">
              <w:rPr>
                <w:rFonts w:cs="Arial"/>
                <w:b/>
                <w:bCs/>
                <w:color w:val="40404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14F5">
              <w:rPr>
                <w:rFonts w:cs="Arial"/>
                <w:b/>
                <w:bCs/>
                <w:color w:val="404040"/>
                <w:sz w:val="16"/>
                <w:szCs w:val="16"/>
              </w:rPr>
              <w:instrText xml:space="preserve"> FORMCHECKBOX </w:instrText>
            </w:r>
            <w:r w:rsidR="006F4067">
              <w:rPr>
                <w:rFonts w:cs="Arial"/>
                <w:b/>
                <w:bCs/>
                <w:color w:val="404040"/>
                <w:sz w:val="16"/>
                <w:szCs w:val="16"/>
              </w:rPr>
            </w:r>
            <w:r w:rsidR="006F4067">
              <w:rPr>
                <w:rFonts w:cs="Arial"/>
                <w:b/>
                <w:bCs/>
                <w:color w:val="404040"/>
                <w:sz w:val="16"/>
                <w:szCs w:val="16"/>
              </w:rPr>
              <w:fldChar w:fldCharType="separate"/>
            </w:r>
            <w:r w:rsidRPr="009914F5">
              <w:rPr>
                <w:rFonts w:cs="Arial"/>
                <w:b/>
                <w:bCs/>
                <w:color w:val="404040"/>
                <w:sz w:val="16"/>
                <w:szCs w:val="16"/>
              </w:rPr>
              <w:fldChar w:fldCharType="end"/>
            </w:r>
            <w:r w:rsidRPr="009914F5">
              <w:rPr>
                <w:rFonts w:cs="Arial"/>
                <w:b/>
                <w:bCs/>
                <w:color w:val="404040"/>
                <w:sz w:val="16"/>
                <w:szCs w:val="16"/>
              </w:rPr>
              <w:t>YES</w:t>
            </w:r>
          </w:p>
        </w:tc>
        <w:tc>
          <w:tcPr>
            <w:tcW w:w="5130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C439C" w14:textId="77777777" w:rsidR="00380C71" w:rsidRPr="009914F5" w:rsidRDefault="00380C71" w:rsidP="00C22B76">
            <w:pPr>
              <w:spacing w:after="0"/>
              <w:rPr>
                <w:rFonts w:eastAsia="Calibri" w:cs="Arial"/>
                <w:color w:val="404040"/>
                <w:sz w:val="16"/>
                <w:szCs w:val="16"/>
                <w:lang w:bidi="ar-AE"/>
              </w:rPr>
            </w:pPr>
            <w:r>
              <w:rPr>
                <w:rFonts w:eastAsia="Calibri" w:cs="Arial"/>
                <w:b/>
                <w:bCs/>
                <w:color w:val="BFBFBF" w:themeColor="background1" w:themeShade="BF"/>
                <w:sz w:val="16"/>
                <w:szCs w:val="16"/>
              </w:rPr>
              <w:t>C</w:t>
            </w:r>
            <w:r w:rsidRPr="009D69D1">
              <w:rPr>
                <w:rFonts w:eastAsia="Calibri" w:cs="Arial"/>
                <w:b/>
                <w:bCs/>
                <w:color w:val="BFBFBF" w:themeColor="background1" w:themeShade="BF"/>
                <w:sz w:val="16"/>
                <w:szCs w:val="16"/>
              </w:rPr>
              <w:t>ompany</w:t>
            </w:r>
            <w:r w:rsidR="00E135E4">
              <w:rPr>
                <w:rFonts w:eastAsia="Calibri" w:cs="Arial"/>
                <w:b/>
                <w:bCs/>
                <w:color w:val="BFBFBF" w:themeColor="background1" w:themeShade="BF"/>
                <w:sz w:val="16"/>
                <w:szCs w:val="16"/>
              </w:rPr>
              <w:t xml:space="preserve"> </w:t>
            </w:r>
          </w:p>
        </w:tc>
      </w:tr>
      <w:tr w:rsidR="00380C71" w:rsidRPr="000B0A48" w14:paraId="01566F2C" w14:textId="77777777" w:rsidTr="00C22B76">
        <w:trPr>
          <w:trHeight w:val="163"/>
        </w:trPr>
        <w:tc>
          <w:tcPr>
            <w:tcW w:w="11065" w:type="dxa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DD140A" w14:textId="77777777" w:rsidR="00380C71" w:rsidRPr="00FD77E7" w:rsidRDefault="00380C71" w:rsidP="00C22B76">
            <w:pPr>
              <w:spacing w:after="0"/>
              <w:rPr>
                <w:rFonts w:eastAsia="Calibri" w:cs="Arial"/>
                <w:color w:val="404040"/>
                <w:sz w:val="16"/>
                <w:szCs w:val="16"/>
              </w:rPr>
            </w:pPr>
            <w:r>
              <w:rPr>
                <w:rFonts w:eastAsia="Calibri" w:cs="Arial"/>
                <w:b/>
                <w:bCs/>
                <w:color w:val="404040"/>
              </w:rPr>
              <w:t>Work locations :</w:t>
            </w:r>
          </w:p>
        </w:tc>
      </w:tr>
    </w:tbl>
    <w:p w14:paraId="6BF38C8D" w14:textId="77777777" w:rsidR="00EE1D04" w:rsidRDefault="00EE1D04" w:rsidP="008150A9">
      <w:pPr>
        <w:rPr>
          <w:rFonts w:cs="Arial"/>
          <w:sz w:val="2"/>
          <w:szCs w:val="2"/>
          <w:rtl/>
        </w:rPr>
      </w:pPr>
    </w:p>
    <w:tbl>
      <w:tblPr>
        <w:tblpPr w:leftFromText="180" w:rightFromText="180" w:vertAnchor="text" w:horzAnchor="margin" w:tblpXSpec="center" w:tblpY="51"/>
        <w:tblW w:w="11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475"/>
        <w:gridCol w:w="2153"/>
      </w:tblGrid>
      <w:tr w:rsidR="002C24AA" w:rsidRPr="000B0A48" w14:paraId="753612C4" w14:textId="77777777" w:rsidTr="0027400A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7963E572" w14:textId="77777777" w:rsidR="002C24AA" w:rsidRPr="003643FB" w:rsidRDefault="002C24AA" w:rsidP="009A4072">
            <w:pPr>
              <w:spacing w:after="0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Full</w:t>
            </w:r>
            <w:r w:rsidRPr="003643FB">
              <w:rPr>
                <w:rFonts w:cs="Arial"/>
                <w:b/>
                <w:bCs/>
                <w:color w:val="404040"/>
              </w:rPr>
              <w:t xml:space="preserve"> Name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08664545" w14:textId="79ACB58E" w:rsidR="002C24AA" w:rsidRPr="003643FB" w:rsidRDefault="00FD118C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Kapil Kumar Jain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567C2F79" w14:textId="77777777" w:rsidR="002C24AA" w:rsidRPr="003643FB" w:rsidRDefault="002C24A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lang w:bidi="ar-EG"/>
              </w:rPr>
            </w:pP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الإس</w:t>
            </w: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ــــــ</w:t>
            </w: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ــم ك</w:t>
            </w: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ــــــــ</w:t>
            </w: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امل</w:t>
            </w:r>
            <w:r w:rsidRPr="003643FB">
              <w:rPr>
                <w:rFonts w:cs="Arial"/>
                <w:b/>
                <w:bCs/>
                <w:color w:val="404040"/>
                <w:lang w:bidi="ar-EG"/>
              </w:rPr>
              <w:t xml:space="preserve"> </w:t>
            </w:r>
          </w:p>
        </w:tc>
      </w:tr>
      <w:tr w:rsidR="002C24AA" w:rsidRPr="000B0A48" w14:paraId="3E7D77B1" w14:textId="77777777" w:rsidTr="004F4493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367AD2EE" w14:textId="77777777" w:rsidR="002C24AA" w:rsidRPr="003643FB" w:rsidRDefault="002C24AA" w:rsidP="009A4072">
            <w:pPr>
              <w:spacing w:after="0"/>
              <w:rPr>
                <w:rFonts w:cs="Arial"/>
                <w:b/>
                <w:bCs/>
                <w:color w:val="404040"/>
              </w:rPr>
            </w:pPr>
            <w:r w:rsidRPr="003643FB">
              <w:rPr>
                <w:rFonts w:cs="Arial"/>
                <w:b/>
                <w:bCs/>
                <w:color w:val="404040"/>
              </w:rPr>
              <w:t>Nationality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20FAB354" w14:textId="526A5726" w:rsidR="002C24AA" w:rsidRPr="003643FB" w:rsidRDefault="00FD118C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Indian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4CBE6034" w14:textId="77777777" w:rsidR="002C24AA" w:rsidRPr="003643FB" w:rsidRDefault="002C24A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الجنسي</w:t>
            </w: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ـــــــــــــــــ</w:t>
            </w: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ـــة</w:t>
            </w:r>
          </w:p>
        </w:tc>
      </w:tr>
      <w:tr w:rsidR="00BC7E9D" w:rsidRPr="000B0A48" w14:paraId="20C56609" w14:textId="77777777" w:rsidTr="0035348D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6E65A21B" w14:textId="77777777" w:rsidR="00BC7E9D" w:rsidRPr="003643FB" w:rsidRDefault="00BC7E9D" w:rsidP="009A4072">
            <w:pPr>
              <w:spacing w:after="0"/>
              <w:rPr>
                <w:rFonts w:cs="Arial"/>
                <w:b/>
                <w:bCs/>
                <w:color w:val="404040"/>
              </w:rPr>
            </w:pPr>
            <w:r w:rsidRPr="003643FB">
              <w:rPr>
                <w:rFonts w:cs="Arial"/>
                <w:b/>
                <w:bCs/>
                <w:color w:val="404040"/>
              </w:rPr>
              <w:t>UID No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4C08D9B9" w14:textId="39BA2F1B" w:rsidR="00BC7E9D" w:rsidRPr="003643FB" w:rsidRDefault="00313952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>
              <w:rPr>
                <w:rFonts w:cs="Arial"/>
                <w:b/>
                <w:bCs/>
                <w:color w:val="404040"/>
                <w:lang w:bidi="ar-EG"/>
              </w:rPr>
              <w:t>853804606271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0A95680D" w14:textId="77777777" w:rsidR="00BC7E9D" w:rsidRPr="003643FB" w:rsidRDefault="00BC7E9D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 xml:space="preserve">الرقم الموحد </w:t>
            </w:r>
          </w:p>
        </w:tc>
      </w:tr>
      <w:tr w:rsidR="00BC7E9D" w:rsidRPr="000B0A48" w14:paraId="263E181E" w14:textId="77777777" w:rsidTr="0035348D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4FE81A4C" w14:textId="77777777" w:rsidR="00BC7E9D" w:rsidRPr="003643FB" w:rsidRDefault="00BC7E9D" w:rsidP="009A4072">
            <w:pPr>
              <w:spacing w:after="0"/>
              <w:rPr>
                <w:rFonts w:cs="Arial"/>
                <w:b/>
                <w:bCs/>
                <w:color w:val="404040"/>
              </w:rPr>
            </w:pPr>
            <w:r w:rsidRPr="003643FB">
              <w:rPr>
                <w:rFonts w:cs="Arial"/>
                <w:b/>
                <w:bCs/>
                <w:color w:val="404040"/>
              </w:rPr>
              <w:t>Emirates ID No.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645A3D6" w14:textId="77777777" w:rsidR="00BC7E9D" w:rsidRPr="003643FB" w:rsidRDefault="00BC7E9D" w:rsidP="007F08B7">
            <w:pPr>
              <w:spacing w:after="0"/>
              <w:ind w:left="-108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</w:p>
        </w:tc>
        <w:tc>
          <w:tcPr>
            <w:tcW w:w="2153" w:type="dxa"/>
            <w:shd w:val="clear" w:color="auto" w:fill="auto"/>
            <w:vAlign w:val="center"/>
          </w:tcPr>
          <w:p w14:paraId="08AB1480" w14:textId="77777777" w:rsidR="00BC7E9D" w:rsidRPr="003643FB" w:rsidRDefault="00BC7E9D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رقم الهوية الإماراتية</w:t>
            </w:r>
          </w:p>
        </w:tc>
      </w:tr>
      <w:tr w:rsidR="002C24AA" w:rsidRPr="000B0A48" w14:paraId="3C5D4289" w14:textId="77777777" w:rsidTr="003240BA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372FF16B" w14:textId="77777777" w:rsidR="002C24AA" w:rsidRPr="003643FB" w:rsidRDefault="002C24AA" w:rsidP="009A4072">
            <w:pPr>
              <w:spacing w:after="0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>
              <w:rPr>
                <w:rFonts w:cs="Arial"/>
                <w:b/>
                <w:bCs/>
                <w:color w:val="404040"/>
                <w:lang w:bidi="ar-EG"/>
              </w:rPr>
              <w:t xml:space="preserve">Religion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454D6A64" w14:textId="665BC059" w:rsidR="002C24AA" w:rsidRPr="003643FB" w:rsidRDefault="00FD118C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Hindu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45F753F9" w14:textId="77777777" w:rsidR="002C24AA" w:rsidRDefault="002C24A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الـــــديـــــــانـــــــــــة</w:t>
            </w:r>
          </w:p>
        </w:tc>
      </w:tr>
      <w:tr w:rsidR="002C24AA" w:rsidRPr="000B0A48" w14:paraId="49F3860D" w14:textId="77777777" w:rsidTr="00704F10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60CE5BC2" w14:textId="77777777" w:rsidR="002C24AA" w:rsidRPr="003643FB" w:rsidRDefault="002C24AA" w:rsidP="009A4072">
            <w:pPr>
              <w:spacing w:after="0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Religion Sector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67A30115" w14:textId="203953DB" w:rsidR="002C24AA" w:rsidRPr="003643FB" w:rsidRDefault="00FD118C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Jain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36D7A23" w14:textId="77777777" w:rsidR="002C24AA" w:rsidRPr="007F08B7" w:rsidRDefault="002C24A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 w:rsidRPr="00C64CFB">
              <w:rPr>
                <w:rFonts w:cs="Arial" w:hint="cs"/>
                <w:b/>
                <w:bCs/>
                <w:color w:val="404040"/>
                <w:rtl/>
                <w:lang w:bidi="ar-EG"/>
              </w:rPr>
              <w:t>ال</w:t>
            </w: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ـــــــــــ</w:t>
            </w:r>
            <w:r w:rsidRPr="00C64CFB">
              <w:rPr>
                <w:rFonts w:cs="Arial" w:hint="cs"/>
                <w:b/>
                <w:bCs/>
                <w:color w:val="404040"/>
                <w:rtl/>
                <w:lang w:bidi="ar-EG"/>
              </w:rPr>
              <w:t>مذه</w:t>
            </w: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ــــــــــ</w:t>
            </w:r>
            <w:r w:rsidRPr="00C64CFB">
              <w:rPr>
                <w:rFonts w:cs="Arial" w:hint="cs"/>
                <w:b/>
                <w:bCs/>
                <w:color w:val="404040"/>
                <w:rtl/>
                <w:lang w:bidi="ar-EG"/>
              </w:rPr>
              <w:t>ب</w:t>
            </w:r>
          </w:p>
        </w:tc>
      </w:tr>
      <w:tr w:rsidR="00BC7E9D" w:rsidRPr="000B0A48" w14:paraId="5FDACF87" w14:textId="77777777" w:rsidTr="0035348D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1E6A8BF3" w14:textId="77777777" w:rsidR="00BC7E9D" w:rsidRDefault="00BC7E9D" w:rsidP="009A4072">
            <w:pPr>
              <w:spacing w:after="0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Address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788799FA" w14:textId="3F55965D" w:rsidR="00BC7E9D" w:rsidRPr="003643FB" w:rsidRDefault="00FD118C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1201, Sai Siddhi Tower, Laxmi Nagar, Ghatkopar</w:t>
            </w:r>
            <w:r w:rsidR="006F107C">
              <w:rPr>
                <w:rFonts w:cs="Arial"/>
                <w:b/>
                <w:bCs/>
                <w:color w:val="404040"/>
              </w:rPr>
              <w:t xml:space="preserve"> </w:t>
            </w:r>
            <w:r>
              <w:rPr>
                <w:rFonts w:cs="Arial"/>
                <w:b/>
                <w:bCs/>
                <w:color w:val="404040"/>
              </w:rPr>
              <w:t>(East</w:t>
            </w:r>
            <w:proofErr w:type="gramStart"/>
            <w:r>
              <w:rPr>
                <w:rFonts w:cs="Arial"/>
                <w:b/>
                <w:bCs/>
                <w:color w:val="404040"/>
              </w:rPr>
              <w:t>),Mumbai</w:t>
            </w:r>
            <w:proofErr w:type="gramEnd"/>
            <w:r>
              <w:rPr>
                <w:rFonts w:cs="Arial"/>
                <w:b/>
                <w:bCs/>
                <w:color w:val="404040"/>
              </w:rPr>
              <w:t>-75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052B0E93" w14:textId="77777777" w:rsidR="00BC7E9D" w:rsidRDefault="00BC7E9D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العنـــــــــــــــــــــوان</w:t>
            </w:r>
          </w:p>
        </w:tc>
      </w:tr>
      <w:tr w:rsidR="00BC7E9D" w:rsidRPr="000B0A48" w14:paraId="195438C0" w14:textId="77777777" w:rsidTr="0035348D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68585BBC" w14:textId="77777777" w:rsidR="00BC7E9D" w:rsidRPr="003643FB" w:rsidRDefault="000F0F39" w:rsidP="009A4072">
            <w:pPr>
              <w:spacing w:after="0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 xml:space="preserve">Personal </w:t>
            </w:r>
            <w:r w:rsidR="00BC7E9D" w:rsidRPr="003643FB">
              <w:rPr>
                <w:rFonts w:cs="Arial"/>
                <w:b/>
                <w:bCs/>
                <w:color w:val="404040"/>
              </w:rPr>
              <w:t>Phone No.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20C43881" w14:textId="7A5EC82D" w:rsidR="00BC7E9D" w:rsidRPr="003643FB" w:rsidRDefault="00FD118C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+91-9029526621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22B87459" w14:textId="77777777" w:rsidR="00BC7E9D" w:rsidRPr="003643FB" w:rsidRDefault="00BC7E9D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AE"/>
              </w:rPr>
            </w:pP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ر</w:t>
            </w: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ق</w:t>
            </w: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ــــ</w:t>
            </w: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م اله</w:t>
            </w: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ـــــ</w:t>
            </w: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ات</w:t>
            </w: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ــــ</w:t>
            </w: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 xml:space="preserve">ف </w:t>
            </w:r>
            <w:r w:rsidR="000F0F39">
              <w:rPr>
                <w:rFonts w:cs="Arial" w:hint="cs"/>
                <w:b/>
                <w:bCs/>
                <w:color w:val="404040"/>
                <w:rtl/>
                <w:lang w:bidi="ar-AE"/>
              </w:rPr>
              <w:t>الشخصي</w:t>
            </w:r>
          </w:p>
        </w:tc>
      </w:tr>
      <w:tr w:rsidR="00402F3A" w:rsidRPr="000B0A48" w14:paraId="7D96D1B7" w14:textId="77777777" w:rsidTr="00B650C1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4F11DCFD" w14:textId="77777777" w:rsidR="00402F3A" w:rsidRDefault="00402F3A" w:rsidP="00005779">
            <w:pPr>
              <w:spacing w:after="0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 xml:space="preserve">Personal Email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7B57BB6F" w14:textId="17234688" w:rsidR="00402F3A" w:rsidRPr="003643FB" w:rsidRDefault="006F107C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k</w:t>
            </w:r>
            <w:r w:rsidR="00FD118C">
              <w:rPr>
                <w:rFonts w:cs="Arial"/>
                <w:b/>
                <w:bCs/>
                <w:color w:val="404040"/>
              </w:rPr>
              <w:t>apiljain895@gmail.com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6FBE963F" w14:textId="77777777" w:rsidR="00402F3A" w:rsidRDefault="00402F3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AE"/>
              </w:rPr>
            </w:pPr>
            <w:r>
              <w:rPr>
                <w:rFonts w:cs="Arial" w:hint="cs"/>
                <w:b/>
                <w:bCs/>
                <w:color w:val="404040"/>
                <w:rtl/>
                <w:lang w:bidi="ar-AE"/>
              </w:rPr>
              <w:t>الإيميل الشخصي</w:t>
            </w:r>
          </w:p>
        </w:tc>
      </w:tr>
      <w:tr w:rsidR="002C24AA" w:rsidRPr="000B0A48" w14:paraId="4468B2EC" w14:textId="77777777" w:rsidTr="002D0FBD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1DF849CD" w14:textId="77777777" w:rsidR="002C24AA" w:rsidRPr="003643FB" w:rsidRDefault="002C24AA" w:rsidP="007F08B7">
            <w:pPr>
              <w:spacing w:after="0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Current Company Name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5933FBBD" w14:textId="3745D5C0" w:rsidR="002C24AA" w:rsidRPr="003643FB" w:rsidRDefault="00FD118C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Deloitte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3A4D5954" w14:textId="77777777" w:rsidR="002C24AA" w:rsidRPr="003643FB" w:rsidRDefault="002C24A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إسم الشركة الحالية</w:t>
            </w:r>
          </w:p>
        </w:tc>
      </w:tr>
      <w:tr w:rsidR="002C24AA" w:rsidRPr="000B0A48" w14:paraId="2398F62A" w14:textId="77777777" w:rsidTr="00B7628A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7FA4E58B" w14:textId="77777777" w:rsidR="002C24AA" w:rsidRPr="003643FB" w:rsidRDefault="002C24AA" w:rsidP="007F08B7">
            <w:pPr>
              <w:spacing w:after="0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Current Job Title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7406EF38" w14:textId="5E13CA38" w:rsidR="002C24AA" w:rsidRPr="003643FB" w:rsidRDefault="00FD118C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RPA Senior Consultant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49141C92" w14:textId="77777777" w:rsidR="002C24AA" w:rsidRPr="003643FB" w:rsidRDefault="002C24A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lang w:bidi="ar-EG"/>
              </w:rPr>
            </w:pP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المسمي الوظيفي الحالي</w:t>
            </w:r>
          </w:p>
        </w:tc>
      </w:tr>
      <w:tr w:rsidR="00402F3A" w:rsidRPr="000B0A48" w14:paraId="61D8F2AA" w14:textId="77777777" w:rsidTr="00A9287F">
        <w:trPr>
          <w:trHeight w:val="317"/>
        </w:trPr>
        <w:tc>
          <w:tcPr>
            <w:tcW w:w="2430" w:type="dxa"/>
            <w:shd w:val="clear" w:color="auto" w:fill="auto"/>
            <w:vAlign w:val="center"/>
          </w:tcPr>
          <w:p w14:paraId="3E287D07" w14:textId="77777777" w:rsidR="00402F3A" w:rsidRPr="003643FB" w:rsidRDefault="00402F3A" w:rsidP="007F08B7">
            <w:pPr>
              <w:spacing w:after="0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Experience years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3251523B" w14:textId="678881A8" w:rsidR="00402F3A" w:rsidRPr="003643FB" w:rsidRDefault="00FD118C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7.6 years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4CC6F5B" w14:textId="77777777" w:rsidR="00402F3A" w:rsidRPr="003643FB" w:rsidRDefault="00402F3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عدد سنوات الخبرة</w:t>
            </w:r>
          </w:p>
        </w:tc>
      </w:tr>
      <w:tr w:rsidR="007F08B7" w:rsidRPr="000B0A48" w14:paraId="448E3EE3" w14:textId="77777777" w:rsidTr="0035348D">
        <w:trPr>
          <w:trHeight w:val="317"/>
        </w:trPr>
        <w:tc>
          <w:tcPr>
            <w:tcW w:w="243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AE2404B" w14:textId="77777777" w:rsidR="007F08B7" w:rsidRPr="003643FB" w:rsidRDefault="007F08B7" w:rsidP="007F08B7">
            <w:pPr>
              <w:spacing w:after="0"/>
              <w:rPr>
                <w:rFonts w:cs="Arial"/>
                <w:b/>
                <w:bCs/>
                <w:color w:val="404040"/>
                <w:lang w:bidi="ar-AE"/>
              </w:rPr>
            </w:pPr>
            <w:r>
              <w:rPr>
                <w:rFonts w:cs="Arial"/>
                <w:b/>
                <w:bCs/>
                <w:color w:val="404040"/>
                <w:lang w:bidi="ar-AE"/>
              </w:rPr>
              <w:t xml:space="preserve">Current Salary </w:t>
            </w:r>
          </w:p>
        </w:tc>
        <w:tc>
          <w:tcPr>
            <w:tcW w:w="6475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4C96399" w14:textId="6B7E9DA3" w:rsidR="007F08B7" w:rsidRPr="003643FB" w:rsidRDefault="00FD118C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23,00,000 INR</w:t>
            </w:r>
          </w:p>
        </w:tc>
        <w:tc>
          <w:tcPr>
            <w:tcW w:w="215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CFEC311" w14:textId="77777777" w:rsidR="007F08B7" w:rsidRPr="003643FB" w:rsidRDefault="007F08B7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الراتب الحالي</w:t>
            </w:r>
          </w:p>
        </w:tc>
      </w:tr>
      <w:tr w:rsidR="00276113" w:rsidRPr="000B0A48" w14:paraId="0B6AC049" w14:textId="77777777" w:rsidTr="0007730D">
        <w:trPr>
          <w:trHeight w:val="317"/>
        </w:trPr>
        <w:tc>
          <w:tcPr>
            <w:tcW w:w="11058" w:type="dxa"/>
            <w:gridSpan w:val="3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200F70E5" w14:textId="77777777" w:rsidR="00276113" w:rsidRDefault="00276113" w:rsidP="00276113">
            <w:pPr>
              <w:spacing w:after="0"/>
              <w:rPr>
                <w:rFonts w:cs="Arial"/>
                <w:b/>
                <w:bCs/>
                <w:color w:val="404040"/>
                <w:lang w:bidi="ar-EG"/>
              </w:rPr>
            </w:pPr>
            <w:r>
              <w:rPr>
                <w:rFonts w:cs="Arial"/>
                <w:b/>
                <w:bCs/>
                <w:color w:val="404040"/>
                <w:lang w:bidi="ar-EG"/>
              </w:rPr>
              <w:t>Below details in mandatory to be filled by HR.</w:t>
            </w:r>
          </w:p>
        </w:tc>
      </w:tr>
      <w:tr w:rsidR="002C24AA" w:rsidRPr="000B0A48" w14:paraId="57650192" w14:textId="77777777" w:rsidTr="009B53B2">
        <w:trPr>
          <w:trHeight w:val="317"/>
        </w:trPr>
        <w:tc>
          <w:tcPr>
            <w:tcW w:w="243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195F61C0" w14:textId="77777777" w:rsidR="002C24AA" w:rsidRPr="003643FB" w:rsidRDefault="002C24AA" w:rsidP="007F08B7">
            <w:pPr>
              <w:spacing w:after="0"/>
              <w:rPr>
                <w:rFonts w:cs="Arial"/>
                <w:b/>
                <w:bCs/>
                <w:color w:val="404040"/>
                <w:lang w:bidi="ar-AE"/>
              </w:rPr>
            </w:pPr>
            <w:r>
              <w:rPr>
                <w:rFonts w:cs="Arial"/>
                <w:b/>
                <w:bCs/>
                <w:color w:val="404040"/>
                <w:lang w:bidi="ar-AE"/>
              </w:rPr>
              <w:t>New Company Name</w:t>
            </w:r>
          </w:p>
        </w:tc>
        <w:tc>
          <w:tcPr>
            <w:tcW w:w="647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B35C32F" w14:textId="77777777" w:rsidR="002C24AA" w:rsidRPr="003643FB" w:rsidRDefault="002C24A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</w:p>
        </w:tc>
        <w:tc>
          <w:tcPr>
            <w:tcW w:w="2153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88DEA5E" w14:textId="77777777" w:rsidR="002C24AA" w:rsidRPr="003643FB" w:rsidRDefault="002C24A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AE"/>
              </w:rPr>
            </w:pP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 xml:space="preserve">إسم الشركة </w:t>
            </w:r>
            <w:r>
              <w:rPr>
                <w:rFonts w:cs="Arial" w:hint="cs"/>
                <w:b/>
                <w:bCs/>
                <w:color w:val="404040"/>
                <w:rtl/>
                <w:lang w:bidi="ar-AE"/>
              </w:rPr>
              <w:t>الجديد</w:t>
            </w:r>
          </w:p>
        </w:tc>
      </w:tr>
      <w:tr w:rsidR="002C24AA" w:rsidRPr="000B0A48" w14:paraId="6FE9A5FF" w14:textId="77777777" w:rsidTr="00907AA1">
        <w:trPr>
          <w:trHeight w:val="317"/>
        </w:trPr>
        <w:tc>
          <w:tcPr>
            <w:tcW w:w="243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8FA2DAE" w14:textId="77777777" w:rsidR="002C24AA" w:rsidRPr="003643FB" w:rsidRDefault="002C24AA" w:rsidP="007F08B7">
            <w:pPr>
              <w:spacing w:after="0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Department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10B75EC8" w14:textId="77777777" w:rsidR="002C24AA" w:rsidRPr="003643FB" w:rsidRDefault="002C24A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</w:p>
        </w:tc>
        <w:tc>
          <w:tcPr>
            <w:tcW w:w="2153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5BBC7B7" w14:textId="77777777" w:rsidR="002C24AA" w:rsidRPr="003643FB" w:rsidRDefault="002C24A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الإدراة</w:t>
            </w:r>
          </w:p>
        </w:tc>
      </w:tr>
      <w:tr w:rsidR="002C24AA" w:rsidRPr="000B0A48" w14:paraId="7CB3D622" w14:textId="77777777" w:rsidTr="00434DC4">
        <w:trPr>
          <w:trHeight w:val="64"/>
        </w:trPr>
        <w:tc>
          <w:tcPr>
            <w:tcW w:w="243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19224C4" w14:textId="77777777" w:rsidR="002C24AA" w:rsidRPr="003643FB" w:rsidRDefault="002C24AA" w:rsidP="007F08B7">
            <w:pPr>
              <w:spacing w:after="0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Job</w:t>
            </w:r>
            <w:r w:rsidRPr="003643FB">
              <w:rPr>
                <w:rFonts w:cs="Arial"/>
                <w:b/>
                <w:bCs/>
                <w:color w:val="404040"/>
              </w:rPr>
              <w:t xml:space="preserve"> Title 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0E995A3C" w14:textId="77777777" w:rsidR="002C24AA" w:rsidRPr="003643FB" w:rsidRDefault="002C24AA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</w:p>
        </w:tc>
        <w:tc>
          <w:tcPr>
            <w:tcW w:w="2153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C2759FC" w14:textId="77777777" w:rsidR="002C24AA" w:rsidRPr="003643FB" w:rsidRDefault="002C24AA" w:rsidP="000F0E03">
            <w:pPr>
              <w:spacing w:after="0"/>
              <w:jc w:val="right"/>
              <w:rPr>
                <w:rFonts w:cs="Arial"/>
                <w:b/>
                <w:bCs/>
                <w:color w:val="404040"/>
                <w:lang w:bidi="ar-EG"/>
              </w:rPr>
            </w:pP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المسم</w:t>
            </w: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>ـ</w:t>
            </w:r>
            <w:r w:rsidRPr="003643FB">
              <w:rPr>
                <w:rFonts w:cs="Arial" w:hint="cs"/>
                <w:b/>
                <w:bCs/>
                <w:color w:val="404040"/>
                <w:rtl/>
                <w:lang w:bidi="ar-EG"/>
              </w:rPr>
              <w:t>ي الوظيفي</w:t>
            </w: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 xml:space="preserve"> </w:t>
            </w:r>
          </w:p>
        </w:tc>
      </w:tr>
      <w:tr w:rsidR="00626204" w:rsidRPr="000B0A48" w14:paraId="470C464D" w14:textId="77777777" w:rsidTr="00691BD6">
        <w:trPr>
          <w:trHeight w:val="317"/>
        </w:trPr>
        <w:tc>
          <w:tcPr>
            <w:tcW w:w="243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2AE265" w14:textId="77777777" w:rsidR="00626204" w:rsidRPr="003643FB" w:rsidRDefault="00626204" w:rsidP="007F08B7">
            <w:pPr>
              <w:spacing w:after="0"/>
              <w:rPr>
                <w:rFonts w:cs="Arial"/>
                <w:b/>
                <w:bCs/>
                <w:color w:val="404040"/>
              </w:rPr>
            </w:pPr>
            <w:r>
              <w:rPr>
                <w:rFonts w:cs="Arial"/>
                <w:b/>
                <w:bCs/>
                <w:color w:val="404040"/>
              </w:rPr>
              <w:t>Estimated Salary</w:t>
            </w:r>
          </w:p>
        </w:tc>
        <w:tc>
          <w:tcPr>
            <w:tcW w:w="6475" w:type="dxa"/>
            <w:shd w:val="clear" w:color="auto" w:fill="auto"/>
            <w:vAlign w:val="center"/>
          </w:tcPr>
          <w:p w14:paraId="7A3C02E5" w14:textId="77777777" w:rsidR="00626204" w:rsidRPr="003643FB" w:rsidRDefault="00626204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</w:rPr>
            </w:pPr>
          </w:p>
        </w:tc>
        <w:tc>
          <w:tcPr>
            <w:tcW w:w="2153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B4812F6" w14:textId="77777777" w:rsidR="00626204" w:rsidRPr="003643FB" w:rsidRDefault="00626204" w:rsidP="007F08B7">
            <w:pPr>
              <w:spacing w:after="0"/>
              <w:jc w:val="right"/>
              <w:rPr>
                <w:rFonts w:cs="Arial"/>
                <w:b/>
                <w:bCs/>
                <w:color w:val="404040"/>
                <w:rtl/>
                <w:lang w:bidi="ar-EG"/>
              </w:rPr>
            </w:pPr>
            <w:r>
              <w:rPr>
                <w:rFonts w:cs="Arial" w:hint="cs"/>
                <w:b/>
                <w:bCs/>
                <w:color w:val="404040"/>
                <w:rtl/>
                <w:lang w:bidi="ar-EG"/>
              </w:rPr>
              <w:t xml:space="preserve">الراتب المتوقع </w:t>
            </w:r>
            <w:r>
              <w:rPr>
                <w:rFonts w:cs="Arial"/>
                <w:b/>
                <w:bCs/>
                <w:color w:val="404040"/>
                <w:lang w:bidi="ar-EG"/>
              </w:rPr>
              <w:t xml:space="preserve"> </w:t>
            </w:r>
          </w:p>
        </w:tc>
      </w:tr>
      <w:tr w:rsidR="0035348D" w:rsidRPr="000B0A48" w14:paraId="0EB76344" w14:textId="77777777" w:rsidTr="0035348D">
        <w:trPr>
          <w:trHeight w:val="317"/>
        </w:trPr>
        <w:tc>
          <w:tcPr>
            <w:tcW w:w="243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CF1D735" w14:textId="77777777" w:rsidR="0035348D" w:rsidRDefault="00821BE0" w:rsidP="007315AB">
            <w:pPr>
              <w:spacing w:after="0"/>
              <w:rPr>
                <w:rFonts w:eastAsia="Calibri" w:cs="Arial"/>
                <w:b/>
                <w:bCs/>
                <w:color w:val="404040"/>
              </w:rPr>
            </w:pPr>
            <w:r w:rsidRPr="00821BE0">
              <w:rPr>
                <w:rFonts w:eastAsia="Calibri" w:cs="Arial"/>
                <w:b/>
                <w:bCs/>
                <w:color w:val="404040"/>
              </w:rPr>
              <w:t>Name of the employee who nominated the candidate</w:t>
            </w:r>
            <w:r>
              <w:rPr>
                <w:rFonts w:eastAsia="Calibri" w:cs="Arial" w:hint="cs"/>
                <w:b/>
                <w:bCs/>
                <w:color w:val="404040"/>
                <w:rtl/>
              </w:rPr>
              <w:t xml:space="preserve"> </w:t>
            </w:r>
          </w:p>
        </w:tc>
        <w:tc>
          <w:tcPr>
            <w:tcW w:w="6475" w:type="dxa"/>
            <w:tcBorders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E0ED" w14:textId="77777777" w:rsidR="0035348D" w:rsidRDefault="0035348D" w:rsidP="00BB2938">
            <w:pPr>
              <w:bidi/>
              <w:spacing w:after="0"/>
              <w:rPr>
                <w:rFonts w:eastAsia="Calibri" w:cs="Arial"/>
                <w:b/>
                <w:bCs/>
                <w:color w:val="404040"/>
                <w:rtl/>
                <w:lang w:bidi="ar-AE"/>
              </w:rPr>
            </w:pPr>
          </w:p>
        </w:tc>
        <w:tc>
          <w:tcPr>
            <w:tcW w:w="2153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6A150" w14:textId="77777777" w:rsidR="0035348D" w:rsidRDefault="00821BE0" w:rsidP="007315AB">
            <w:pPr>
              <w:bidi/>
              <w:spacing w:after="0"/>
              <w:rPr>
                <w:rFonts w:eastAsia="Calibri" w:cs="Arial"/>
                <w:b/>
                <w:bCs/>
                <w:color w:val="404040"/>
                <w:rtl/>
                <w:lang w:bidi="ar-AE"/>
              </w:rPr>
            </w:pPr>
            <w:r>
              <w:rPr>
                <w:rFonts w:eastAsia="Calibri" w:cs="Arial" w:hint="cs"/>
                <w:b/>
                <w:bCs/>
                <w:color w:val="404040"/>
                <w:rtl/>
                <w:lang w:bidi="ar-AE"/>
              </w:rPr>
              <w:t xml:space="preserve">إسم </w:t>
            </w:r>
            <w:r w:rsidR="00BE1BE1">
              <w:rPr>
                <w:rFonts w:eastAsia="Calibri" w:cs="Arial" w:hint="cs"/>
                <w:b/>
                <w:bCs/>
                <w:color w:val="404040"/>
                <w:rtl/>
                <w:lang w:bidi="ar-AE"/>
              </w:rPr>
              <w:t>الموظف الذي قام بالترشيح</w:t>
            </w:r>
          </w:p>
        </w:tc>
      </w:tr>
    </w:tbl>
    <w:p w14:paraId="2C67DC14" w14:textId="77777777" w:rsidR="009F52BB" w:rsidRDefault="009F52BB" w:rsidP="00195F27">
      <w:pPr>
        <w:rPr>
          <w:rFonts w:cs="Arial"/>
          <w:sz w:val="2"/>
          <w:szCs w:val="2"/>
          <w:rtl/>
        </w:rPr>
      </w:pPr>
    </w:p>
    <w:sectPr w:rsidR="009F52BB" w:rsidSect="00195F27">
      <w:headerReference w:type="default" r:id="rId8"/>
      <w:headerReference w:type="first" r:id="rId9"/>
      <w:footerReference w:type="first" r:id="rId10"/>
      <w:pgSz w:w="11907" w:h="16839" w:code="9"/>
      <w:pgMar w:top="1170" w:right="851" w:bottom="9" w:left="851" w:header="270" w:footer="5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74E7" w14:textId="77777777" w:rsidR="006F4067" w:rsidRDefault="006F4067" w:rsidP="00061C68">
      <w:pPr>
        <w:spacing w:after="0"/>
      </w:pPr>
      <w:r>
        <w:separator/>
      </w:r>
    </w:p>
  </w:endnote>
  <w:endnote w:type="continuationSeparator" w:id="0">
    <w:p w14:paraId="63495A68" w14:textId="77777777" w:rsidR="006F4067" w:rsidRDefault="006F4067" w:rsidP="00061C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F4B4" w14:textId="77777777" w:rsidR="002130DD" w:rsidRPr="00D64A1C" w:rsidRDefault="00A941CB" w:rsidP="002130DD">
    <w:pPr>
      <w:pStyle w:val="Footer"/>
      <w:jc w:val="center"/>
      <w:rPr>
        <w:b/>
        <w:bCs/>
        <w:sz w:val="18"/>
        <w:szCs w:val="18"/>
        <w:u w:val="single"/>
      </w:rPr>
    </w:pPr>
    <w:r w:rsidRPr="00D64A1C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FFC887C" wp14:editId="060CCB47">
              <wp:simplePos x="0" y="0"/>
              <wp:positionH relativeFrom="column">
                <wp:posOffset>5619115</wp:posOffset>
              </wp:positionH>
              <wp:positionV relativeFrom="paragraph">
                <wp:posOffset>8890</wp:posOffset>
              </wp:positionV>
              <wp:extent cx="1177747" cy="546100"/>
              <wp:effectExtent l="0" t="0" r="22860" b="2540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7747" cy="54610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0B1C79" w14:textId="77777777" w:rsidR="002130DD" w:rsidRPr="000946C4" w:rsidRDefault="002130DD" w:rsidP="002130D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0946C4">
                            <w:rPr>
                              <w:b/>
                              <w:bCs/>
                              <w:color w:val="000000" w:themeColor="text1"/>
                            </w:rPr>
                            <w:t>HR Stamp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DFF57C9" id="Oval 1" o:spid="_x0000_s1028" style="position:absolute;left:0;text-align:left;margin-left:442.45pt;margin-top:.7pt;width:92.75pt;height:4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" fillcolor="#f2f2f2 [3052]" strokecolor="black [3213]" strokeweight="2pt">
              <v:textbox>
                <w:txbxContent>
                  <w:p w:rsidR="002130DD" w:rsidRPr="000946C4" w:rsidRDefault="002130DD" w:rsidP="002130DD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0946C4">
                      <w:rPr>
                        <w:b/>
                        <w:bCs/>
                        <w:color w:val="000000" w:themeColor="text1"/>
                      </w:rPr>
                      <w:t>HR Stamp</w:t>
                    </w:r>
                  </w:p>
                </w:txbxContent>
              </v:textbox>
            </v:oval>
          </w:pict>
        </mc:Fallback>
      </mc:AlternateContent>
    </w:r>
    <w:r w:rsidR="002130DD" w:rsidRPr="00D64A1C">
      <w:rPr>
        <w:b/>
        <w:bCs/>
        <w:sz w:val="18"/>
        <w:szCs w:val="18"/>
        <w:u w:val="single"/>
      </w:rPr>
      <w:t xml:space="preserve">HR Signature </w:t>
    </w:r>
  </w:p>
  <w:p w14:paraId="2EE48F82" w14:textId="77777777" w:rsidR="002720B9" w:rsidRPr="00D64A1C" w:rsidRDefault="002720B9" w:rsidP="002720B9">
    <w:pPr>
      <w:pStyle w:val="Footer"/>
      <w:rPr>
        <w:sz w:val="18"/>
        <w:szCs w:val="18"/>
      </w:rPr>
    </w:pPr>
    <w:r w:rsidRPr="00D64A1C">
      <w:rPr>
        <w:sz w:val="18"/>
        <w:szCs w:val="18"/>
      </w:rPr>
      <w:t xml:space="preserve">Filled by:- </w:t>
    </w:r>
    <w:r w:rsidRPr="00D64A1C">
      <w:rPr>
        <w:sz w:val="8"/>
        <w:szCs w:val="8"/>
      </w:rPr>
      <w:t>…………………………………………………………………….……………………………….</w:t>
    </w:r>
    <w:r w:rsidR="00071D57" w:rsidRPr="00D64A1C">
      <w:rPr>
        <w:rFonts w:hint="cs"/>
        <w:sz w:val="8"/>
        <w:szCs w:val="8"/>
        <w:rtl/>
      </w:rPr>
      <w:t xml:space="preserve">   </w:t>
    </w:r>
    <w:r w:rsidR="00071D57" w:rsidRPr="00D64A1C">
      <w:rPr>
        <w:sz w:val="8"/>
        <w:szCs w:val="8"/>
      </w:rPr>
      <w:t xml:space="preserve">    </w:t>
    </w:r>
    <w:r w:rsidR="00071D57" w:rsidRPr="00D64A1C">
      <w:rPr>
        <w:sz w:val="18"/>
        <w:szCs w:val="18"/>
      </w:rPr>
      <w:t>Signature</w:t>
    </w:r>
    <w:r w:rsidR="00071D57" w:rsidRPr="00D64A1C">
      <w:rPr>
        <w:sz w:val="8"/>
        <w:szCs w:val="8"/>
      </w:rPr>
      <w:t>: -    ……………………………….………………………………</w:t>
    </w:r>
  </w:p>
  <w:p w14:paraId="11623A35" w14:textId="77777777" w:rsidR="00B60DB4" w:rsidRPr="00D64A1C" w:rsidRDefault="00071D57">
    <w:pPr>
      <w:pStyle w:val="Footer"/>
      <w:rPr>
        <w:sz w:val="14"/>
        <w:szCs w:val="14"/>
      </w:rPr>
    </w:pPr>
    <w:r w:rsidRPr="00D64A1C">
      <w:rPr>
        <w:sz w:val="14"/>
        <w:szCs w:val="14"/>
        <w:rtl/>
      </w:rPr>
      <w:tab/>
    </w:r>
  </w:p>
  <w:p w14:paraId="005FBDC7" w14:textId="77777777" w:rsidR="00B60DB4" w:rsidRPr="00D64A1C" w:rsidRDefault="00B60DB4" w:rsidP="00B60DB4">
    <w:pPr>
      <w:pStyle w:val="Footer"/>
      <w:rPr>
        <w:sz w:val="18"/>
        <w:szCs w:val="18"/>
      </w:rPr>
    </w:pPr>
    <w:r w:rsidRPr="00D64A1C">
      <w:rPr>
        <w:sz w:val="18"/>
        <w:szCs w:val="18"/>
      </w:rPr>
      <w:t xml:space="preserve">Date:-  </w:t>
    </w:r>
    <w:r w:rsidRPr="00D64A1C">
      <w:rPr>
        <w:sz w:val="8"/>
        <w:szCs w:val="8"/>
      </w:rPr>
      <w:t>…………</w:t>
    </w:r>
    <w:r w:rsidRPr="00D64A1C">
      <w:rPr>
        <w:sz w:val="28"/>
        <w:szCs w:val="28"/>
      </w:rPr>
      <w:t>/</w:t>
    </w:r>
    <w:r w:rsidRPr="00D64A1C">
      <w:rPr>
        <w:sz w:val="8"/>
        <w:szCs w:val="8"/>
      </w:rPr>
      <w:t>…………</w:t>
    </w:r>
    <w:r w:rsidRPr="00D64A1C">
      <w:rPr>
        <w:sz w:val="28"/>
        <w:szCs w:val="28"/>
      </w:rPr>
      <w:t>/</w:t>
    </w:r>
    <w:r w:rsidRPr="00D64A1C">
      <w:rPr>
        <w:sz w:val="8"/>
        <w:szCs w:val="8"/>
      </w:rPr>
      <w:t>…………………………….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0830B" w14:textId="77777777" w:rsidR="006F4067" w:rsidRDefault="006F4067" w:rsidP="00061C68">
      <w:pPr>
        <w:spacing w:after="0"/>
      </w:pPr>
      <w:r>
        <w:separator/>
      </w:r>
    </w:p>
  </w:footnote>
  <w:footnote w:type="continuationSeparator" w:id="0">
    <w:p w14:paraId="2C464C6A" w14:textId="77777777" w:rsidR="006F4067" w:rsidRDefault="006F4067" w:rsidP="00061C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7A495" w14:textId="77777777" w:rsidR="00061C68" w:rsidRDefault="00001095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4F466C6" wp14:editId="1F179618">
          <wp:simplePos x="0" y="0"/>
          <wp:positionH relativeFrom="column">
            <wp:posOffset>4563374</wp:posOffset>
          </wp:positionH>
          <wp:positionV relativeFrom="paragraph">
            <wp:posOffset>-440055</wp:posOffset>
          </wp:positionV>
          <wp:extent cx="2332990" cy="1517650"/>
          <wp:effectExtent l="0" t="0" r="0" b="6350"/>
          <wp:wrapNone/>
          <wp:docPr id="158" name="Picture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2990" cy="151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4528">
      <w:rPr>
        <w:noProof/>
      </w:rPr>
      <w:drawing>
        <wp:anchor distT="0" distB="0" distL="114300" distR="114300" simplePos="0" relativeHeight="251669504" behindDoc="1" locked="0" layoutInCell="1" allowOverlap="1" wp14:anchorId="66E5DA3A" wp14:editId="1AF1D62A">
          <wp:simplePos x="0" y="0"/>
          <wp:positionH relativeFrom="column">
            <wp:posOffset>-540756</wp:posOffset>
          </wp:positionH>
          <wp:positionV relativeFrom="paragraph">
            <wp:posOffset>-457200</wp:posOffset>
          </wp:positionV>
          <wp:extent cx="6095497" cy="1182526"/>
          <wp:effectExtent l="0" t="0" r="635" b="0"/>
          <wp:wrapNone/>
          <wp:docPr id="159" name="Picture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ttern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5497" cy="11825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EA4DB" w14:textId="77777777" w:rsidR="00B92CCD" w:rsidRPr="00AE3264" w:rsidRDefault="00AE3264" w:rsidP="00AE3264">
    <w:pPr>
      <w:pStyle w:val="Header"/>
    </w:pPr>
    <w:r>
      <w:rPr>
        <w:noProof/>
      </w:rPr>
      <w:drawing>
        <wp:inline distT="0" distB="0" distL="0" distR="0" wp14:anchorId="4AB1BCBC" wp14:editId="1FA249F9">
          <wp:extent cx="1336726" cy="57700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known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5638" cy="593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F71882" w14:textId="77777777" w:rsidR="00B92CCD" w:rsidRDefault="007F08B7" w:rsidP="00BD57A9">
    <w:pPr>
      <w:pStyle w:val="Header"/>
      <w:tabs>
        <w:tab w:val="clear" w:pos="9360"/>
        <w:tab w:val="left" w:pos="7670"/>
        <w:tab w:val="right" w:pos="10205"/>
      </w:tabs>
      <w:jc w:val="center"/>
      <w:rPr>
        <w:sz w:val="28"/>
      </w:rPr>
    </w:pPr>
    <w:r>
      <w:rPr>
        <w:sz w:val="28"/>
      </w:rPr>
      <w:t xml:space="preserve"> (</w:t>
    </w:r>
    <w:r w:rsidR="00195F27">
      <w:rPr>
        <w:sz w:val="28"/>
      </w:rPr>
      <w:t xml:space="preserve">Introductory </w:t>
    </w:r>
    <w:r w:rsidR="00BD57A9">
      <w:rPr>
        <w:sz w:val="28"/>
      </w:rPr>
      <w:t>Information</w:t>
    </w:r>
    <w:r w:rsidR="00195F27">
      <w:rPr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1FC"/>
    <w:multiLevelType w:val="hybridMultilevel"/>
    <w:tmpl w:val="D5EE9988"/>
    <w:lvl w:ilvl="0" w:tplc="A2DC61A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36877"/>
    <w:multiLevelType w:val="hybridMultilevel"/>
    <w:tmpl w:val="E77873A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F445F78"/>
    <w:multiLevelType w:val="hybridMultilevel"/>
    <w:tmpl w:val="C00AD30C"/>
    <w:lvl w:ilvl="0" w:tplc="189434D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E6120"/>
    <w:multiLevelType w:val="hybridMultilevel"/>
    <w:tmpl w:val="F55A484E"/>
    <w:lvl w:ilvl="0" w:tplc="FCE8E5CA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5BE8"/>
    <w:multiLevelType w:val="hybridMultilevel"/>
    <w:tmpl w:val="426EF8C0"/>
    <w:lvl w:ilvl="0" w:tplc="C27808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70D65"/>
    <w:multiLevelType w:val="hybridMultilevel"/>
    <w:tmpl w:val="23748A2C"/>
    <w:lvl w:ilvl="0" w:tplc="C27808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B470F"/>
    <w:multiLevelType w:val="hybridMultilevel"/>
    <w:tmpl w:val="A820712A"/>
    <w:lvl w:ilvl="0" w:tplc="C27808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0402F"/>
    <w:multiLevelType w:val="hybridMultilevel"/>
    <w:tmpl w:val="B52E17D4"/>
    <w:lvl w:ilvl="0" w:tplc="9FFC2E32">
      <w:start w:val="1"/>
      <w:numFmt w:val="upperLetter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C4B46"/>
    <w:multiLevelType w:val="hybridMultilevel"/>
    <w:tmpl w:val="DE96DE78"/>
    <w:lvl w:ilvl="0" w:tplc="C27808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96664"/>
    <w:multiLevelType w:val="hybridMultilevel"/>
    <w:tmpl w:val="933E5D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36EA5"/>
    <w:multiLevelType w:val="hybridMultilevel"/>
    <w:tmpl w:val="1F2E8860"/>
    <w:lvl w:ilvl="0" w:tplc="4920E126">
      <w:start w:val="4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A1F3D"/>
    <w:multiLevelType w:val="hybridMultilevel"/>
    <w:tmpl w:val="36385AEE"/>
    <w:lvl w:ilvl="0" w:tplc="B1A2440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B600A"/>
    <w:multiLevelType w:val="hybridMultilevel"/>
    <w:tmpl w:val="FE4C4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12"/>
  </w:num>
  <w:num w:numId="11">
    <w:abstractNumId w:val="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05"/>
    <w:rsid w:val="0000051A"/>
    <w:rsid w:val="00001095"/>
    <w:rsid w:val="0000267B"/>
    <w:rsid w:val="00005779"/>
    <w:rsid w:val="00014E6F"/>
    <w:rsid w:val="00026205"/>
    <w:rsid w:val="000349DB"/>
    <w:rsid w:val="000377A4"/>
    <w:rsid w:val="0004579D"/>
    <w:rsid w:val="00045A46"/>
    <w:rsid w:val="00046898"/>
    <w:rsid w:val="00060B9E"/>
    <w:rsid w:val="00061C68"/>
    <w:rsid w:val="00071D57"/>
    <w:rsid w:val="00076214"/>
    <w:rsid w:val="00082373"/>
    <w:rsid w:val="0009411D"/>
    <w:rsid w:val="000C3053"/>
    <w:rsid w:val="000C3CA9"/>
    <w:rsid w:val="000C7C76"/>
    <w:rsid w:val="000E5BF8"/>
    <w:rsid w:val="000F0E03"/>
    <w:rsid w:val="000F0F39"/>
    <w:rsid w:val="000F5781"/>
    <w:rsid w:val="00107963"/>
    <w:rsid w:val="00126A6C"/>
    <w:rsid w:val="001275EA"/>
    <w:rsid w:val="001423A4"/>
    <w:rsid w:val="00153C97"/>
    <w:rsid w:val="00160CA6"/>
    <w:rsid w:val="00177AC6"/>
    <w:rsid w:val="00184A82"/>
    <w:rsid w:val="0019236E"/>
    <w:rsid w:val="00195F27"/>
    <w:rsid w:val="001C0CC5"/>
    <w:rsid w:val="001C7F66"/>
    <w:rsid w:val="001E4C95"/>
    <w:rsid w:val="001F1ED9"/>
    <w:rsid w:val="001F595D"/>
    <w:rsid w:val="0020321C"/>
    <w:rsid w:val="00203DD2"/>
    <w:rsid w:val="002130DD"/>
    <w:rsid w:val="002423E6"/>
    <w:rsid w:val="002500DE"/>
    <w:rsid w:val="00255D88"/>
    <w:rsid w:val="002720B9"/>
    <w:rsid w:val="00276113"/>
    <w:rsid w:val="002843E4"/>
    <w:rsid w:val="0028672A"/>
    <w:rsid w:val="002A125F"/>
    <w:rsid w:val="002A764A"/>
    <w:rsid w:val="002B1E73"/>
    <w:rsid w:val="002B4794"/>
    <w:rsid w:val="002B5CB2"/>
    <w:rsid w:val="002C038B"/>
    <w:rsid w:val="002C24AA"/>
    <w:rsid w:val="002C7C8A"/>
    <w:rsid w:val="002D51FE"/>
    <w:rsid w:val="002E2C3B"/>
    <w:rsid w:val="002F06F0"/>
    <w:rsid w:val="002F559B"/>
    <w:rsid w:val="002F66D7"/>
    <w:rsid w:val="003043EC"/>
    <w:rsid w:val="00310929"/>
    <w:rsid w:val="00313952"/>
    <w:rsid w:val="00314DF1"/>
    <w:rsid w:val="00316B1F"/>
    <w:rsid w:val="003230C4"/>
    <w:rsid w:val="00341BC8"/>
    <w:rsid w:val="003463CC"/>
    <w:rsid w:val="0035348D"/>
    <w:rsid w:val="003643FB"/>
    <w:rsid w:val="00380C71"/>
    <w:rsid w:val="00390CB1"/>
    <w:rsid w:val="003B4B44"/>
    <w:rsid w:val="003E7426"/>
    <w:rsid w:val="003F5AF8"/>
    <w:rsid w:val="00402F3A"/>
    <w:rsid w:val="0041078D"/>
    <w:rsid w:val="00431168"/>
    <w:rsid w:val="00432F02"/>
    <w:rsid w:val="00436529"/>
    <w:rsid w:val="0046656F"/>
    <w:rsid w:val="00482597"/>
    <w:rsid w:val="0048741B"/>
    <w:rsid w:val="004A1903"/>
    <w:rsid w:val="004B3F6F"/>
    <w:rsid w:val="004D6FC0"/>
    <w:rsid w:val="004E25CA"/>
    <w:rsid w:val="004E6AC3"/>
    <w:rsid w:val="004F4381"/>
    <w:rsid w:val="00500BCB"/>
    <w:rsid w:val="00542679"/>
    <w:rsid w:val="005463A6"/>
    <w:rsid w:val="00547088"/>
    <w:rsid w:val="005634E5"/>
    <w:rsid w:val="00572817"/>
    <w:rsid w:val="005A382B"/>
    <w:rsid w:val="005C5B01"/>
    <w:rsid w:val="005F5671"/>
    <w:rsid w:val="005F688E"/>
    <w:rsid w:val="00600D05"/>
    <w:rsid w:val="00601EE7"/>
    <w:rsid w:val="006165AF"/>
    <w:rsid w:val="00626204"/>
    <w:rsid w:val="00626874"/>
    <w:rsid w:val="006505F0"/>
    <w:rsid w:val="00653B05"/>
    <w:rsid w:val="00656ACC"/>
    <w:rsid w:val="00657827"/>
    <w:rsid w:val="00665A1F"/>
    <w:rsid w:val="00665FF5"/>
    <w:rsid w:val="00666995"/>
    <w:rsid w:val="00695CDD"/>
    <w:rsid w:val="006A09B4"/>
    <w:rsid w:val="006A6F94"/>
    <w:rsid w:val="006C3A0E"/>
    <w:rsid w:val="006D0333"/>
    <w:rsid w:val="006F107C"/>
    <w:rsid w:val="006F4067"/>
    <w:rsid w:val="007156A7"/>
    <w:rsid w:val="00727D2E"/>
    <w:rsid w:val="007315AB"/>
    <w:rsid w:val="00746F61"/>
    <w:rsid w:val="00751B2C"/>
    <w:rsid w:val="00766345"/>
    <w:rsid w:val="00771D74"/>
    <w:rsid w:val="00774D0A"/>
    <w:rsid w:val="007775A9"/>
    <w:rsid w:val="00784044"/>
    <w:rsid w:val="00790D81"/>
    <w:rsid w:val="007A4B90"/>
    <w:rsid w:val="007A724F"/>
    <w:rsid w:val="007B5CCB"/>
    <w:rsid w:val="007C3E8C"/>
    <w:rsid w:val="007D3AD7"/>
    <w:rsid w:val="007E003E"/>
    <w:rsid w:val="007F08B7"/>
    <w:rsid w:val="007F147A"/>
    <w:rsid w:val="007F2828"/>
    <w:rsid w:val="007F4B86"/>
    <w:rsid w:val="008059AA"/>
    <w:rsid w:val="00807760"/>
    <w:rsid w:val="008150A9"/>
    <w:rsid w:val="00821BE0"/>
    <w:rsid w:val="0085284C"/>
    <w:rsid w:val="00857D60"/>
    <w:rsid w:val="008602B7"/>
    <w:rsid w:val="008674D3"/>
    <w:rsid w:val="00876832"/>
    <w:rsid w:val="00883A8E"/>
    <w:rsid w:val="00890ED3"/>
    <w:rsid w:val="008926F4"/>
    <w:rsid w:val="008A0243"/>
    <w:rsid w:val="008A5515"/>
    <w:rsid w:val="008B4351"/>
    <w:rsid w:val="008B546F"/>
    <w:rsid w:val="008D628A"/>
    <w:rsid w:val="008E2B8B"/>
    <w:rsid w:val="008E5532"/>
    <w:rsid w:val="00903F18"/>
    <w:rsid w:val="00907113"/>
    <w:rsid w:val="00907A28"/>
    <w:rsid w:val="00952166"/>
    <w:rsid w:val="009525D8"/>
    <w:rsid w:val="0095353C"/>
    <w:rsid w:val="0096065A"/>
    <w:rsid w:val="0098669A"/>
    <w:rsid w:val="009908C4"/>
    <w:rsid w:val="009914F5"/>
    <w:rsid w:val="009A271D"/>
    <w:rsid w:val="009A5409"/>
    <w:rsid w:val="009A7ED8"/>
    <w:rsid w:val="009B4528"/>
    <w:rsid w:val="009C3E55"/>
    <w:rsid w:val="009D5EE8"/>
    <w:rsid w:val="009D69D1"/>
    <w:rsid w:val="009E3209"/>
    <w:rsid w:val="009F52BB"/>
    <w:rsid w:val="00A23AC8"/>
    <w:rsid w:val="00A42C40"/>
    <w:rsid w:val="00A458BE"/>
    <w:rsid w:val="00A51049"/>
    <w:rsid w:val="00A53E2E"/>
    <w:rsid w:val="00A71C4F"/>
    <w:rsid w:val="00A8611C"/>
    <w:rsid w:val="00A8692E"/>
    <w:rsid w:val="00A86F4B"/>
    <w:rsid w:val="00A941CB"/>
    <w:rsid w:val="00AB7B06"/>
    <w:rsid w:val="00AD0B0B"/>
    <w:rsid w:val="00AE3264"/>
    <w:rsid w:val="00AE7623"/>
    <w:rsid w:val="00B0105C"/>
    <w:rsid w:val="00B01759"/>
    <w:rsid w:val="00B15EE6"/>
    <w:rsid w:val="00B34B22"/>
    <w:rsid w:val="00B4542E"/>
    <w:rsid w:val="00B60DB4"/>
    <w:rsid w:val="00B668D5"/>
    <w:rsid w:val="00B7141D"/>
    <w:rsid w:val="00B72232"/>
    <w:rsid w:val="00B7227A"/>
    <w:rsid w:val="00B849E8"/>
    <w:rsid w:val="00B92CCD"/>
    <w:rsid w:val="00B93454"/>
    <w:rsid w:val="00B9603B"/>
    <w:rsid w:val="00BA0412"/>
    <w:rsid w:val="00BA5299"/>
    <w:rsid w:val="00BB2938"/>
    <w:rsid w:val="00BC6F64"/>
    <w:rsid w:val="00BC7E9D"/>
    <w:rsid w:val="00BD57A9"/>
    <w:rsid w:val="00BE1BE1"/>
    <w:rsid w:val="00BF07D1"/>
    <w:rsid w:val="00BF6D85"/>
    <w:rsid w:val="00BF71F6"/>
    <w:rsid w:val="00C01C8D"/>
    <w:rsid w:val="00C07312"/>
    <w:rsid w:val="00C22B76"/>
    <w:rsid w:val="00C3780C"/>
    <w:rsid w:val="00C5649B"/>
    <w:rsid w:val="00C64CFB"/>
    <w:rsid w:val="00C71BF8"/>
    <w:rsid w:val="00CB4F02"/>
    <w:rsid w:val="00CC36DB"/>
    <w:rsid w:val="00CE6A25"/>
    <w:rsid w:val="00CF5AB0"/>
    <w:rsid w:val="00D053D8"/>
    <w:rsid w:val="00D11620"/>
    <w:rsid w:val="00D217B6"/>
    <w:rsid w:val="00D24967"/>
    <w:rsid w:val="00D43B97"/>
    <w:rsid w:val="00D51965"/>
    <w:rsid w:val="00D55FD2"/>
    <w:rsid w:val="00D64A1C"/>
    <w:rsid w:val="00D76521"/>
    <w:rsid w:val="00D766D3"/>
    <w:rsid w:val="00D76B23"/>
    <w:rsid w:val="00D770A1"/>
    <w:rsid w:val="00D833A7"/>
    <w:rsid w:val="00D97E1B"/>
    <w:rsid w:val="00DA6BC1"/>
    <w:rsid w:val="00DB37D0"/>
    <w:rsid w:val="00DB4570"/>
    <w:rsid w:val="00DD1679"/>
    <w:rsid w:val="00DD30D5"/>
    <w:rsid w:val="00DD7842"/>
    <w:rsid w:val="00DD7D4C"/>
    <w:rsid w:val="00DF3251"/>
    <w:rsid w:val="00DF38B1"/>
    <w:rsid w:val="00E100CC"/>
    <w:rsid w:val="00E135E4"/>
    <w:rsid w:val="00E22389"/>
    <w:rsid w:val="00E241AA"/>
    <w:rsid w:val="00E434A1"/>
    <w:rsid w:val="00E553E9"/>
    <w:rsid w:val="00E62582"/>
    <w:rsid w:val="00E6307B"/>
    <w:rsid w:val="00E90502"/>
    <w:rsid w:val="00E90506"/>
    <w:rsid w:val="00E964D9"/>
    <w:rsid w:val="00EA418A"/>
    <w:rsid w:val="00EB338A"/>
    <w:rsid w:val="00EB3AFD"/>
    <w:rsid w:val="00EC11A7"/>
    <w:rsid w:val="00ED7E04"/>
    <w:rsid w:val="00EE1D04"/>
    <w:rsid w:val="00EF6756"/>
    <w:rsid w:val="00F06AF7"/>
    <w:rsid w:val="00F15D12"/>
    <w:rsid w:val="00F230E4"/>
    <w:rsid w:val="00F248A8"/>
    <w:rsid w:val="00F44625"/>
    <w:rsid w:val="00F67BF5"/>
    <w:rsid w:val="00FC3D6D"/>
    <w:rsid w:val="00FC5ABB"/>
    <w:rsid w:val="00FC7DFA"/>
    <w:rsid w:val="00FD118C"/>
    <w:rsid w:val="00FD5CAA"/>
    <w:rsid w:val="00FD77E7"/>
    <w:rsid w:val="00FE1BE0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202FF"/>
  <w15:docId w15:val="{25CA081F-398F-469E-BA5E-A6888423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1C68"/>
  </w:style>
  <w:style w:type="paragraph" w:styleId="Footer">
    <w:name w:val="footer"/>
    <w:basedOn w:val="Normal"/>
    <w:link w:val="FooterChar"/>
    <w:uiPriority w:val="99"/>
    <w:unhideWhenUsed/>
    <w:rsid w:val="00061C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1C68"/>
  </w:style>
  <w:style w:type="paragraph" w:styleId="BalloonText">
    <w:name w:val="Balloon Text"/>
    <w:basedOn w:val="Normal"/>
    <w:link w:val="BalloonTextChar"/>
    <w:uiPriority w:val="99"/>
    <w:semiHidden/>
    <w:unhideWhenUsed/>
    <w:rsid w:val="00061C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C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74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2CCD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B92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2F06F0"/>
    <w:pPr>
      <w:spacing w:line="240" w:lineRule="auto"/>
      <w:jc w:val="both"/>
    </w:pPr>
    <w:rPr>
      <w:rFonts w:eastAsia="Times New Roman" w:cs="Times New Roman"/>
      <w:sz w:val="24"/>
      <w:lang w:eastAsia="en-GB"/>
    </w:rPr>
  </w:style>
  <w:style w:type="character" w:customStyle="1" w:styleId="BodyTextChar">
    <w:name w:val="Body Text Char"/>
    <w:basedOn w:val="DefaultParagraphFont"/>
    <w:link w:val="BodyText"/>
    <w:semiHidden/>
    <w:rsid w:val="002F06F0"/>
    <w:rPr>
      <w:rFonts w:eastAsia="Times New Roman" w:cs="Times New Roman"/>
      <w:sz w:val="24"/>
      <w:lang w:eastAsia="en-GB"/>
    </w:rPr>
  </w:style>
  <w:style w:type="paragraph" w:styleId="Title">
    <w:name w:val="Title"/>
    <w:basedOn w:val="Normal"/>
    <w:link w:val="TitleChar"/>
    <w:qFormat/>
    <w:rsid w:val="00060B9E"/>
    <w:pPr>
      <w:spacing w:after="0" w:line="240" w:lineRule="auto"/>
      <w:jc w:val="center"/>
    </w:pPr>
    <w:rPr>
      <w:rFonts w:eastAsia="Times New Roman" w:cs="Times New Roman"/>
      <w:sz w:val="36"/>
      <w:lang w:val="en-GB" w:eastAsia="en-GB"/>
    </w:rPr>
  </w:style>
  <w:style w:type="character" w:customStyle="1" w:styleId="TitleChar">
    <w:name w:val="Title Char"/>
    <w:basedOn w:val="DefaultParagraphFont"/>
    <w:link w:val="Title"/>
    <w:rsid w:val="00060B9E"/>
    <w:rPr>
      <w:rFonts w:eastAsia="Times New Roman" w:cs="Times New Roman"/>
      <w:sz w:val="36"/>
      <w:lang w:val="en-GB" w:eastAsia="en-GB"/>
    </w:rPr>
  </w:style>
  <w:style w:type="character" w:customStyle="1" w:styleId="tlid-translation">
    <w:name w:val="tlid-translation"/>
    <w:basedOn w:val="DefaultParagraphFont"/>
    <w:rsid w:val="009D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13807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50897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52525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5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reen.sevilla\Desktop\EDIC%20LH%20Soft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B9EFB-9118-4185-90A1-11452E9C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EDIC LH Softcopy.dotx</Template>
  <TotalTime>53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Merriel Emocling</dc:creator>
  <cp:lastModifiedBy>Jain, Kapilkumar Babulal</cp:lastModifiedBy>
  <cp:revision>4</cp:revision>
  <cp:lastPrinted>2021-04-12T07:55:00Z</cp:lastPrinted>
  <dcterms:created xsi:type="dcterms:W3CDTF">2022-10-20T07:16:00Z</dcterms:created>
  <dcterms:modified xsi:type="dcterms:W3CDTF">2023-01-16T08:01:00Z</dcterms:modified>
</cp:coreProperties>
</file>